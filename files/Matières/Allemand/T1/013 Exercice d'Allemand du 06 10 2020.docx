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507FF" w14:textId="058E7462" w:rsidR="004A5D3C" w:rsidRPr="00FF40A7" w:rsidRDefault="009F6375">
      <w:pPr>
        <w:rPr>
          <w:lang w:val="de-AT"/>
        </w:rPr>
      </w:pPr>
      <w:r w:rsidRPr="00FF40A7">
        <w:rPr>
          <w:lang w:val="de-AT"/>
        </w:rPr>
        <w:t xml:space="preserve">Was bieten </w:t>
      </w:r>
      <w:r w:rsidR="00671489" w:rsidRPr="00FF40A7">
        <w:rPr>
          <w:lang w:val="de-AT"/>
        </w:rPr>
        <w:t>diese Programme?</w:t>
      </w:r>
    </w:p>
    <w:p w14:paraId="19129AED" w14:textId="224EDA0D" w:rsidR="00671489" w:rsidRPr="00FF40A7" w:rsidRDefault="00671489">
      <w:pPr>
        <w:rPr>
          <w:lang w:val="de-AT"/>
        </w:rPr>
      </w:pPr>
    </w:p>
    <w:p w14:paraId="460FE7EF" w14:textId="7497244E" w:rsidR="00671489" w:rsidRDefault="00FF40A7">
      <w:pPr>
        <w:rPr>
          <w:lang w:val="de-AT"/>
        </w:rPr>
      </w:pPr>
      <w:r w:rsidRPr="00FF40A7">
        <w:rPr>
          <w:lang w:val="de-AT"/>
        </w:rPr>
        <w:t xml:space="preserve">Diese Programme, Erasmus, bieten ein Studienaufenthalt für drei bis </w:t>
      </w:r>
      <w:r w:rsidR="00571F4A">
        <w:rPr>
          <w:lang w:val="de-AT"/>
        </w:rPr>
        <w:t>zwölf</w:t>
      </w:r>
      <w:r w:rsidRPr="00FF40A7">
        <w:rPr>
          <w:lang w:val="de-AT"/>
        </w:rPr>
        <w:t xml:space="preserve">-monatigen. Programme Erasmus, war ein Gasthochschule </w:t>
      </w:r>
      <w:r w:rsidR="00571F4A">
        <w:rPr>
          <w:lang w:val="de-AT"/>
        </w:rPr>
        <w:t>im</w:t>
      </w:r>
      <w:r w:rsidRPr="00FF40A7">
        <w:rPr>
          <w:lang w:val="de-AT"/>
        </w:rPr>
        <w:t xml:space="preserve"> europäischen </w:t>
      </w:r>
      <w:r w:rsidR="00571F4A">
        <w:rPr>
          <w:lang w:val="de-AT"/>
        </w:rPr>
        <w:t>Ausland.</w:t>
      </w:r>
    </w:p>
    <w:p w14:paraId="6558C489" w14:textId="1978B3E2" w:rsidR="00571F4A" w:rsidRDefault="00571F4A">
      <w:pPr>
        <w:rPr>
          <w:lang w:val="de-AT"/>
        </w:rPr>
      </w:pPr>
    </w:p>
    <w:p w14:paraId="46999F19" w14:textId="5092B6B6" w:rsidR="00571F4A" w:rsidRPr="00FF40A7" w:rsidRDefault="00571F4A">
      <w:pPr>
        <w:rPr>
          <w:lang w:val="de-AT"/>
        </w:rPr>
      </w:pPr>
      <w:r>
        <w:rPr>
          <w:lang w:val="de-AT"/>
        </w:rPr>
        <w:t xml:space="preserve">Die Programme, Alexander von Humboldt, ist </w:t>
      </w:r>
      <w:r w:rsidR="002F51AC">
        <w:rPr>
          <w:lang w:val="de-AT"/>
        </w:rPr>
        <w:t xml:space="preserve">ein Stiftung, Alexander von Humboldt hat 2000 Forschern aus aller Welt. </w:t>
      </w:r>
    </w:p>
    <w:p w14:paraId="4DB2D0F5" w14:textId="77777777" w:rsidR="00671489" w:rsidRPr="00FF40A7" w:rsidRDefault="00671489">
      <w:pPr>
        <w:rPr>
          <w:lang w:val="de-AT"/>
        </w:rPr>
      </w:pPr>
    </w:p>
    <w:p w14:paraId="78266001" w14:textId="615E9BDE" w:rsidR="00671489" w:rsidRPr="00FF40A7" w:rsidRDefault="00671489">
      <w:pPr>
        <w:rPr>
          <w:lang w:val="de-AT"/>
        </w:rPr>
      </w:pPr>
      <w:r w:rsidRPr="00FF40A7">
        <w:rPr>
          <w:lang w:val="de-AT"/>
        </w:rPr>
        <w:t>Für wen sind sie geeignet?</w:t>
      </w:r>
    </w:p>
    <w:p w14:paraId="78063C93" w14:textId="60071740" w:rsidR="00671489" w:rsidRPr="00FF40A7" w:rsidRDefault="00671489">
      <w:pPr>
        <w:rPr>
          <w:lang w:val="de-AT"/>
        </w:rPr>
      </w:pPr>
    </w:p>
    <w:p w14:paraId="0B13E0B3" w14:textId="149FDC77" w:rsidR="00671489" w:rsidRPr="00FF40A7" w:rsidRDefault="00671489">
      <w:pPr>
        <w:rPr>
          <w:lang w:val="de-AT"/>
        </w:rPr>
      </w:pPr>
    </w:p>
    <w:p w14:paraId="53D985DD" w14:textId="77777777" w:rsidR="00671489" w:rsidRPr="00FF40A7" w:rsidRDefault="00671489">
      <w:pPr>
        <w:rPr>
          <w:lang w:val="de-AT"/>
        </w:rPr>
      </w:pPr>
    </w:p>
    <w:sectPr w:rsidR="00671489" w:rsidRPr="00FF40A7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DCA20" w14:textId="77777777" w:rsidR="00D03184" w:rsidRDefault="00D03184" w:rsidP="00F4573B">
      <w:pPr>
        <w:spacing w:after="0" w:line="240" w:lineRule="auto"/>
      </w:pPr>
      <w:r>
        <w:separator/>
      </w:r>
    </w:p>
  </w:endnote>
  <w:endnote w:type="continuationSeparator" w:id="0">
    <w:p w14:paraId="38D26288" w14:textId="77777777" w:rsidR="00D03184" w:rsidRDefault="00D03184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5658692F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26400113" wp14:editId="0075F419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8220D6B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6400113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48220D6B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846013" w14:textId="77777777" w:rsidR="00D03184" w:rsidRDefault="00D03184" w:rsidP="00F4573B">
      <w:pPr>
        <w:spacing w:after="0" w:line="240" w:lineRule="auto"/>
      </w:pPr>
      <w:r>
        <w:separator/>
      </w:r>
    </w:p>
  </w:footnote>
  <w:footnote w:type="continuationSeparator" w:id="0">
    <w:p w14:paraId="4623D42E" w14:textId="77777777" w:rsidR="00D03184" w:rsidRDefault="00D03184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DF0E9" w14:textId="20F655B2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r w:rsidR="009F6375">
      <w:rPr>
        <w:lang w:val="de-DE"/>
      </w:rPr>
      <w:t>Dienstag, den 6. Oktober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75"/>
    <w:rsid w:val="000E66BB"/>
    <w:rsid w:val="00151752"/>
    <w:rsid w:val="00153283"/>
    <w:rsid w:val="001C17E7"/>
    <w:rsid w:val="002811C2"/>
    <w:rsid w:val="002F51AC"/>
    <w:rsid w:val="00571F4A"/>
    <w:rsid w:val="00671489"/>
    <w:rsid w:val="0077541F"/>
    <w:rsid w:val="009F6375"/>
    <w:rsid w:val="00AF2AD0"/>
    <w:rsid w:val="00C3133C"/>
    <w:rsid w:val="00D03184"/>
    <w:rsid w:val="00F3124E"/>
    <w:rsid w:val="00F4573B"/>
    <w:rsid w:val="00FA1721"/>
    <w:rsid w:val="00FF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0AE8B2"/>
  <w15:chartTrackingRefBased/>
  <w15:docId w15:val="{EC4CDC6D-2DEB-4A05-AF70-8DB3D535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29</TotalTime>
  <Pages>1</Pages>
  <Words>48</Words>
  <Characters>281</Characters>
  <Application>Microsoft Office Word</Application>
  <DocSecurity>0</DocSecurity>
  <Lines>18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2</cp:revision>
  <dcterms:created xsi:type="dcterms:W3CDTF">2020-10-06T15:41:00Z</dcterms:created>
  <dcterms:modified xsi:type="dcterms:W3CDTF">2020-10-06T16:10:00Z</dcterms:modified>
</cp:coreProperties>
</file>