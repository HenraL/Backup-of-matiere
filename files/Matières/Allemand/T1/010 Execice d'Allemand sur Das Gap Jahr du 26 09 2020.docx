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49CD2" w14:textId="687DC51F" w:rsidR="004A5D3C" w:rsidRPr="005E5644" w:rsidRDefault="00FA2AEF">
      <w:pPr>
        <w:rPr>
          <w:lang w:val="de-DE"/>
        </w:rPr>
      </w:pPr>
      <w:r w:rsidRPr="005E5644">
        <w:rPr>
          <w:lang w:val="de-DE"/>
        </w:rPr>
        <w:t>Das Gap Jahr:</w:t>
      </w:r>
    </w:p>
    <w:p w14:paraId="20AD5B1E" w14:textId="5EB2C37B" w:rsidR="00FA2AEF" w:rsidRPr="005E5644" w:rsidRDefault="00FA2AEF">
      <w:pPr>
        <w:rPr>
          <w:lang w:val="de-DE"/>
        </w:rPr>
      </w:pPr>
      <w:r w:rsidRPr="005E5644">
        <w:rPr>
          <w:lang w:val="de-DE"/>
        </w:rPr>
        <w:t>1)</w:t>
      </w:r>
    </w:p>
    <w:p w14:paraId="0B022FEF" w14:textId="0E2ED7CF" w:rsidR="00FA2AEF" w:rsidRPr="005E5644" w:rsidRDefault="00FA2AEF">
      <w:pPr>
        <w:rPr>
          <w:lang w:val="de-DE"/>
        </w:rPr>
      </w:pPr>
      <w:r w:rsidRPr="005E5644">
        <w:rPr>
          <w:lang w:val="de-DE"/>
        </w:rPr>
        <w:t xml:space="preserve">Ein </w:t>
      </w:r>
      <w:r w:rsidR="00D555BB">
        <w:rPr>
          <w:lang w:val="de-DE"/>
        </w:rPr>
        <w:t>„</w:t>
      </w:r>
      <w:r w:rsidRPr="005E5644">
        <w:rPr>
          <w:lang w:val="de-DE"/>
        </w:rPr>
        <w:t>Gap</w:t>
      </w:r>
      <w:r w:rsidR="00D555BB">
        <w:rPr>
          <w:lang w:val="de-DE"/>
        </w:rPr>
        <w:t>-</w:t>
      </w:r>
      <w:r w:rsidRPr="005E5644">
        <w:rPr>
          <w:lang w:val="de-DE"/>
        </w:rPr>
        <w:t>Jahr</w:t>
      </w:r>
      <w:r w:rsidR="00D555BB">
        <w:rPr>
          <w:lang w:val="de-DE"/>
        </w:rPr>
        <w:t>“</w:t>
      </w:r>
      <w:r w:rsidRPr="005E5644">
        <w:rPr>
          <w:lang w:val="de-DE"/>
        </w:rPr>
        <w:t xml:space="preserve"> </w:t>
      </w:r>
      <w:r w:rsidR="007413EB">
        <w:rPr>
          <w:lang w:val="de-DE"/>
        </w:rPr>
        <w:t>ist</w:t>
      </w:r>
      <w:r w:rsidRPr="005E5644">
        <w:rPr>
          <w:lang w:val="de-DE"/>
        </w:rPr>
        <w:t xml:space="preserve"> </w:t>
      </w:r>
      <w:r w:rsidR="00D555BB" w:rsidRPr="005E5644">
        <w:rPr>
          <w:lang w:val="de-DE"/>
        </w:rPr>
        <w:t>ein Jahr,</w:t>
      </w:r>
      <w:r w:rsidRPr="005E5644">
        <w:rPr>
          <w:lang w:val="de-DE"/>
        </w:rPr>
        <w:t xml:space="preserve"> </w:t>
      </w:r>
      <w:r w:rsidRPr="005E5644">
        <w:rPr>
          <w:lang w:val="de-DE"/>
        </w:rPr>
        <w:t>wo wir</w:t>
      </w:r>
      <w:r w:rsidR="00CD354A">
        <w:rPr>
          <w:lang w:val="de-DE"/>
        </w:rPr>
        <w:t xml:space="preserve"> im Ausland gehen</w:t>
      </w:r>
      <w:r w:rsidRPr="005E5644">
        <w:rPr>
          <w:lang w:val="de-DE"/>
        </w:rPr>
        <w:t>.</w:t>
      </w:r>
      <w:r w:rsidR="00CD354A">
        <w:rPr>
          <w:lang w:val="de-DE"/>
        </w:rPr>
        <w:t xml:space="preserve"> Wir entdecken neuen Kultur</w:t>
      </w:r>
      <w:r w:rsidR="0001351D">
        <w:rPr>
          <w:lang w:val="de-DE"/>
        </w:rPr>
        <w:t xml:space="preserve"> und</w:t>
      </w:r>
      <w:r w:rsidR="00CD354A">
        <w:rPr>
          <w:lang w:val="de-DE"/>
        </w:rPr>
        <w:t xml:space="preserve"> Kunst</w:t>
      </w:r>
      <w:r w:rsidR="0001351D">
        <w:rPr>
          <w:lang w:val="de-DE"/>
        </w:rPr>
        <w:t xml:space="preserve"> Entdecken</w:t>
      </w:r>
      <w:r w:rsidR="00CD354A">
        <w:rPr>
          <w:lang w:val="de-DE"/>
        </w:rPr>
        <w:t xml:space="preserve">, </w:t>
      </w:r>
      <w:r w:rsidR="0001351D">
        <w:rPr>
          <w:lang w:val="de-DE"/>
        </w:rPr>
        <w:t xml:space="preserve">Geld gewinnen. </w:t>
      </w:r>
      <w:r w:rsidR="009B0D7D" w:rsidRPr="005E5644">
        <w:rPr>
          <w:lang w:val="de-DE"/>
        </w:rPr>
        <w:t xml:space="preserve">Das Gap Jahr ist </w:t>
      </w:r>
      <w:r w:rsidR="00984DBA" w:rsidRPr="005E5644">
        <w:rPr>
          <w:lang w:val="de-DE"/>
        </w:rPr>
        <w:t xml:space="preserve">eine Pause bevor der </w:t>
      </w:r>
      <w:r w:rsidR="004E0B03">
        <w:rPr>
          <w:lang w:val="de-DE"/>
        </w:rPr>
        <w:t>e</w:t>
      </w:r>
      <w:r w:rsidR="00984DBA" w:rsidRPr="005E5644">
        <w:rPr>
          <w:lang w:val="de-DE"/>
        </w:rPr>
        <w:t xml:space="preserve">rnst Lebens richtig </w:t>
      </w:r>
      <w:r w:rsidR="00A95F09" w:rsidRPr="005E5644">
        <w:rPr>
          <w:lang w:val="de-DE"/>
        </w:rPr>
        <w:t>losgeht.</w:t>
      </w:r>
      <w:r w:rsidR="00BD5849" w:rsidRPr="00BD5849">
        <w:rPr>
          <w:lang w:val="de-DE"/>
        </w:rPr>
        <w:t xml:space="preserve"> </w:t>
      </w:r>
      <w:r w:rsidR="00BD5849" w:rsidRPr="005E5644">
        <w:rPr>
          <w:lang w:val="de-DE"/>
        </w:rPr>
        <w:t>Das Gap Jahr kommt aus dem Englischen und hei</w:t>
      </w:r>
      <w:r w:rsidR="00BD5849">
        <w:rPr>
          <w:lang w:val="de-DE"/>
        </w:rPr>
        <w:t>ßt soviel wie „Auszeit“. (Z: 1)</w:t>
      </w:r>
      <w:r w:rsidR="00FB65BE">
        <w:rPr>
          <w:lang w:val="de-DE"/>
        </w:rPr>
        <w:t xml:space="preserve">, </w:t>
      </w:r>
      <w:r w:rsidR="00F01BBA">
        <w:rPr>
          <w:lang w:val="de-DE"/>
        </w:rPr>
        <w:t>„Junge Menschen verbringen einige Monate im Ausland, um neue Eindrücke und Erfahrungen zu sammeln.“ (Z: 4-6).</w:t>
      </w:r>
    </w:p>
    <w:p w14:paraId="32401285" w14:textId="5F1335C2" w:rsidR="00A95F09" w:rsidRPr="005E5644" w:rsidRDefault="00A95F09">
      <w:pPr>
        <w:rPr>
          <w:lang w:val="de-DE"/>
        </w:rPr>
      </w:pPr>
    </w:p>
    <w:p w14:paraId="7F022B37" w14:textId="0247D51B" w:rsidR="00A95F09" w:rsidRPr="005E5644" w:rsidRDefault="000F34D7">
      <w:pPr>
        <w:rPr>
          <w:lang w:val="de-DE"/>
        </w:rPr>
      </w:pPr>
      <w:r w:rsidRPr="005E5644">
        <w:rPr>
          <w:lang w:val="de-DE"/>
        </w:rPr>
        <w:t>2)</w:t>
      </w:r>
    </w:p>
    <w:p w14:paraId="18C72D8D" w14:textId="712A5029" w:rsidR="000F34D7" w:rsidRDefault="000F34D7">
      <w:pPr>
        <w:rPr>
          <w:lang w:val="de-DE"/>
        </w:rPr>
      </w:pPr>
    </w:p>
    <w:p w14:paraId="4B22E4DE" w14:textId="468B5CAD" w:rsidR="005E5644" w:rsidRDefault="005E5644">
      <w:pPr>
        <w:rPr>
          <w:lang w:val="de-DE"/>
        </w:rPr>
      </w:pPr>
    </w:p>
    <w:p w14:paraId="6B6F3BFA" w14:textId="4A909A8E" w:rsidR="00BD5849" w:rsidRDefault="0007401A">
      <w:pPr>
        <w:rPr>
          <w:lang w:val="de-DE"/>
        </w:rPr>
      </w:pPr>
      <w:r>
        <w:rPr>
          <w:lang w:val="de-DE"/>
        </w:rPr>
        <w:t>Ermöglich</w:t>
      </w:r>
      <w:r w:rsidR="00BD5849">
        <w:rPr>
          <w:lang w:val="de-DE"/>
        </w:rPr>
        <w:t xml:space="preserve"> = rendre possible</w:t>
      </w:r>
    </w:p>
    <w:p w14:paraId="4BD90D1E" w14:textId="51D38943" w:rsidR="00BD5849" w:rsidRDefault="00794CBC">
      <w:pPr>
        <w:rPr>
          <w:lang w:val="de-DE"/>
        </w:rPr>
      </w:pPr>
      <w:r>
        <w:rPr>
          <w:lang w:val="de-DE"/>
        </w:rPr>
        <w:t>Der Ausdr</w:t>
      </w:r>
      <w:r w:rsidR="0007401A">
        <w:rPr>
          <w:lang w:val="de-DE"/>
        </w:rPr>
        <w:t>u</w:t>
      </w:r>
      <w:r>
        <w:rPr>
          <w:lang w:val="de-DE"/>
        </w:rPr>
        <w:t>ck = l’expression</w:t>
      </w:r>
    </w:p>
    <w:p w14:paraId="65BA2C6E" w14:textId="6D0CCFB6" w:rsidR="00794CBC" w:rsidRDefault="004E0B03">
      <w:pPr>
        <w:rPr>
          <w:lang w:val="de-DE"/>
        </w:rPr>
      </w:pPr>
      <w:r>
        <w:rPr>
          <w:lang w:val="de-DE"/>
        </w:rPr>
        <w:t>Ausdrucken = imprimer quelquechose</w:t>
      </w:r>
    </w:p>
    <w:p w14:paraId="1F8975CD" w14:textId="4F0CB538" w:rsidR="004E0B03" w:rsidRDefault="004E0B03">
      <w:pPr>
        <w:rPr>
          <w:lang w:val="de-DE"/>
        </w:rPr>
      </w:pPr>
      <w:r>
        <w:rPr>
          <w:lang w:val="de-DE"/>
        </w:rPr>
        <w:t>Alltag = tout les jours</w:t>
      </w:r>
    </w:p>
    <w:p w14:paraId="3591063A" w14:textId="4E72AD57" w:rsidR="004E0B03" w:rsidRDefault="00012C64">
      <w:pPr>
        <w:rPr>
          <w:lang w:val="de-DE"/>
        </w:rPr>
      </w:pPr>
      <w:r>
        <w:rPr>
          <w:lang w:val="de-DE"/>
        </w:rPr>
        <w:t xml:space="preserve">Soviel = à peu près </w:t>
      </w:r>
    </w:p>
    <w:p w14:paraId="6C9E16D6" w14:textId="0694BF2F" w:rsidR="0007401A" w:rsidRPr="0007401A" w:rsidRDefault="0007401A" w:rsidP="0007401A">
      <w:pPr>
        <w:rPr>
          <w:lang w:val="de-DE"/>
        </w:rPr>
      </w:pPr>
      <w:r w:rsidRPr="0007401A">
        <w:rPr>
          <w:lang w:val="de-DE"/>
        </w:rPr>
        <w:t xml:space="preserve">die </w:t>
      </w:r>
      <w:r w:rsidRPr="0007401A">
        <w:rPr>
          <w:lang w:val="de-DE"/>
        </w:rPr>
        <w:t>Möglichkeit</w:t>
      </w:r>
      <w:r w:rsidRPr="0007401A">
        <w:rPr>
          <w:lang w:val="de-DE"/>
        </w:rPr>
        <w:t xml:space="preserve"> = la possibilité</w:t>
      </w:r>
    </w:p>
    <w:p w14:paraId="07DEF786" w14:textId="77777777" w:rsidR="0007401A" w:rsidRPr="0007401A" w:rsidRDefault="0007401A" w:rsidP="0007401A">
      <w:pPr>
        <w:rPr>
          <w:lang w:val="de-DE"/>
        </w:rPr>
      </w:pPr>
      <w:r w:rsidRPr="0007401A">
        <w:rPr>
          <w:lang w:val="de-DE"/>
        </w:rPr>
        <w:t>Ermöglichen = rendre possible</w:t>
      </w:r>
    </w:p>
    <w:p w14:paraId="2070BFD2" w14:textId="3B11495B" w:rsidR="00D555BB" w:rsidRDefault="0007401A" w:rsidP="0007401A">
      <w:pPr>
        <w:rPr>
          <w:lang w:val="de-DE"/>
        </w:rPr>
      </w:pPr>
      <w:r w:rsidRPr="0007401A">
        <w:rPr>
          <w:lang w:val="de-DE"/>
        </w:rPr>
        <w:t>Wichtig = important</w:t>
      </w:r>
    </w:p>
    <w:p w14:paraId="2137FE4E" w14:textId="25616E71" w:rsidR="0007401A" w:rsidRDefault="0007401A" w:rsidP="0007401A">
      <w:pPr>
        <w:rPr>
          <w:lang w:val="de-DE"/>
        </w:rPr>
      </w:pPr>
      <w:r>
        <w:rPr>
          <w:lang w:val="de-DE"/>
        </w:rPr>
        <w:t>Sondern = au lieu de</w:t>
      </w:r>
    </w:p>
    <w:p w14:paraId="25D6BB85" w14:textId="7B6DD750" w:rsidR="0007401A" w:rsidRDefault="00C15547" w:rsidP="0007401A">
      <w:pPr>
        <w:rPr>
          <w:lang w:val="de-DE"/>
        </w:rPr>
      </w:pPr>
      <w:r>
        <w:rPr>
          <w:lang w:val="de-DE"/>
        </w:rPr>
        <w:t>Ausdrücken = imprimmer quelquechose</w:t>
      </w:r>
    </w:p>
    <w:p w14:paraId="3FEA05FC" w14:textId="13158881" w:rsidR="00C15547" w:rsidRDefault="00C15547" w:rsidP="0007401A">
      <w:pPr>
        <w:rPr>
          <w:lang w:val="de-DE"/>
        </w:rPr>
      </w:pPr>
      <w:r>
        <w:rPr>
          <w:lang w:val="de-DE"/>
        </w:rPr>
        <w:t>Zwecken = le but</w:t>
      </w:r>
    </w:p>
    <w:p w14:paraId="3C2279EE" w14:textId="6D2E5F62" w:rsidR="00C15547" w:rsidRDefault="000B6F56" w:rsidP="0007401A">
      <w:pPr>
        <w:rPr>
          <w:lang w:val="de-DE"/>
        </w:rPr>
      </w:pPr>
      <w:r>
        <w:rPr>
          <w:lang w:val="de-DE"/>
        </w:rPr>
        <w:t>Hauptsächlich = spécialement</w:t>
      </w:r>
    </w:p>
    <w:p w14:paraId="036573B0" w14:textId="1DBDADF9" w:rsidR="000B6F56" w:rsidRDefault="000B6F56" w:rsidP="0007401A">
      <w:pPr>
        <w:rPr>
          <w:lang w:val="de-DE"/>
        </w:rPr>
      </w:pPr>
      <w:r>
        <w:rPr>
          <w:lang w:val="de-DE"/>
        </w:rPr>
        <w:t>Soviel wie = en gros</w:t>
      </w:r>
    </w:p>
    <w:p w14:paraId="10C7F3DD" w14:textId="724ED63A" w:rsidR="000B6F56" w:rsidRDefault="00AE5DC3" w:rsidP="0007401A">
      <w:pPr>
        <w:rPr>
          <w:lang w:val="de-DE"/>
        </w:rPr>
      </w:pPr>
      <w:r>
        <w:rPr>
          <w:lang w:val="de-DE"/>
        </w:rPr>
        <w:t>Nutzen = utiliser</w:t>
      </w:r>
    </w:p>
    <w:p w14:paraId="34B85912" w14:textId="765FC3F1" w:rsidR="00AE5DC3" w:rsidRDefault="00AE5DC3" w:rsidP="0007401A">
      <w:pPr>
        <w:rPr>
          <w:lang w:val="de-DE"/>
        </w:rPr>
      </w:pPr>
      <w:r>
        <w:rPr>
          <w:lang w:val="de-DE"/>
        </w:rPr>
        <w:t>Dienen = gagner (de l’argent)</w:t>
      </w:r>
    </w:p>
    <w:p w14:paraId="69496C13" w14:textId="63DBAB72" w:rsidR="00AE5DC3" w:rsidRDefault="00AE5DC3" w:rsidP="0007401A">
      <w:pPr>
        <w:rPr>
          <w:lang w:val="de-DE"/>
        </w:rPr>
      </w:pPr>
      <w:r>
        <w:rPr>
          <w:lang w:val="de-DE"/>
        </w:rPr>
        <w:t>Eine Pause = une pause</w:t>
      </w:r>
    </w:p>
    <w:p w14:paraId="2223F009" w14:textId="1ABD86DD" w:rsidR="00AE5DC3" w:rsidRDefault="00AE5DC3" w:rsidP="0007401A">
      <w:pPr>
        <w:rPr>
          <w:lang w:val="de-DE"/>
        </w:rPr>
      </w:pPr>
      <w:r>
        <w:rPr>
          <w:lang w:val="de-DE"/>
        </w:rPr>
        <w:t>Entwicklung = le dévelloppement</w:t>
      </w:r>
    </w:p>
    <w:p w14:paraId="73EB9EEE" w14:textId="22A8F636" w:rsidR="00AE5DC3" w:rsidRDefault="00AE5DC3" w:rsidP="0007401A">
      <w:pPr>
        <w:rPr>
          <w:lang w:val="de-DE"/>
        </w:rPr>
      </w:pPr>
      <w:r>
        <w:rPr>
          <w:lang w:val="de-DE"/>
        </w:rPr>
        <w:t>Der Ernst = seriousness</w:t>
      </w:r>
    </w:p>
    <w:p w14:paraId="46FA4C29" w14:textId="281E8655" w:rsidR="00AE5DC3" w:rsidRDefault="00AE5DC3" w:rsidP="0007401A">
      <w:pPr>
        <w:rPr>
          <w:lang w:val="de-DE"/>
        </w:rPr>
      </w:pPr>
      <w:r>
        <w:rPr>
          <w:lang w:val="de-DE"/>
        </w:rPr>
        <w:t>Aufenthalt = rester</w:t>
      </w:r>
    </w:p>
    <w:p w14:paraId="36142ACB" w14:textId="39D8CD36" w:rsidR="00AE5DC3" w:rsidRDefault="00DA1F11" w:rsidP="0007401A">
      <w:pPr>
        <w:rPr>
          <w:lang w:val="de-DE"/>
        </w:rPr>
      </w:pPr>
      <w:r>
        <w:rPr>
          <w:lang w:val="de-DE"/>
        </w:rPr>
        <w:t>Weit = mondiale</w:t>
      </w:r>
    </w:p>
    <w:p w14:paraId="0C9B38A5" w14:textId="7FBA2A3E" w:rsidR="00DA1F11" w:rsidRDefault="00DA1F11" w:rsidP="0007401A">
      <w:pPr>
        <w:rPr>
          <w:lang w:val="de-DE"/>
        </w:rPr>
      </w:pPr>
      <w:r>
        <w:rPr>
          <w:lang w:val="de-DE"/>
        </w:rPr>
        <w:t>Bekommen = recevoir</w:t>
      </w:r>
    </w:p>
    <w:p w14:paraId="23F38695" w14:textId="16BCE223" w:rsidR="00DA1F11" w:rsidRDefault="00DA1F11" w:rsidP="0007401A">
      <w:pPr>
        <w:rPr>
          <w:lang w:val="de-DE"/>
        </w:rPr>
      </w:pPr>
      <w:r>
        <w:rPr>
          <w:lang w:val="de-DE"/>
        </w:rPr>
        <w:lastRenderedPageBreak/>
        <w:t>Verbietet = répendre</w:t>
      </w:r>
    </w:p>
    <w:p w14:paraId="35AAFA3D" w14:textId="4EB80D29" w:rsidR="00DA1F11" w:rsidRDefault="00DA1F11" w:rsidP="0007401A">
      <w:pPr>
        <w:rPr>
          <w:lang w:val="de-DE"/>
        </w:rPr>
      </w:pPr>
      <w:r>
        <w:rPr>
          <w:lang w:val="de-DE"/>
        </w:rPr>
        <w:t>Einlicke = les idées</w:t>
      </w:r>
    </w:p>
    <w:p w14:paraId="05DDB843" w14:textId="2D4C00F8" w:rsidR="00DA1F11" w:rsidRDefault="009C0A00" w:rsidP="0007401A">
      <w:pPr>
        <w:rPr>
          <w:lang w:val="de-DE"/>
        </w:rPr>
      </w:pPr>
      <w:r>
        <w:rPr>
          <w:lang w:val="de-DE"/>
        </w:rPr>
        <w:t>Bedeutung = les moyens</w:t>
      </w:r>
    </w:p>
    <w:p w14:paraId="57CE0894" w14:textId="57D41C35" w:rsidR="009C0A00" w:rsidRDefault="009C0A00" w:rsidP="0007401A">
      <w:pPr>
        <w:rPr>
          <w:lang w:val="de-DE"/>
        </w:rPr>
      </w:pPr>
      <w:r>
        <w:rPr>
          <w:lang w:val="de-DE"/>
        </w:rPr>
        <w:t>Vor allem = au dessus de tout</w:t>
      </w:r>
    </w:p>
    <w:p w14:paraId="7F4AFB23" w14:textId="5BBC7963" w:rsidR="009C0A00" w:rsidRDefault="009C0A00" w:rsidP="0007401A">
      <w:pPr>
        <w:rPr>
          <w:lang w:val="de-DE"/>
        </w:rPr>
      </w:pPr>
      <w:r>
        <w:rPr>
          <w:lang w:val="de-DE"/>
        </w:rPr>
        <w:t>Immer = toujours</w:t>
      </w:r>
    </w:p>
    <w:p w14:paraId="6889A327" w14:textId="3FA4C554" w:rsidR="009C0A00" w:rsidRDefault="009C0A00" w:rsidP="0007401A">
      <w:pPr>
        <w:rPr>
          <w:lang w:val="de-DE"/>
        </w:rPr>
      </w:pPr>
      <w:r>
        <w:rPr>
          <w:lang w:val="de-DE"/>
        </w:rPr>
        <w:t>Immer mehr = encore plus</w:t>
      </w:r>
    </w:p>
    <w:p w14:paraId="2F32ECD4" w14:textId="6E7BD0B7" w:rsidR="009C0A00" w:rsidRDefault="009C0A00" w:rsidP="0007401A">
      <w:pPr>
        <w:rPr>
          <w:lang w:val="de-DE"/>
        </w:rPr>
      </w:pPr>
      <w:r>
        <w:rPr>
          <w:lang w:val="de-DE"/>
        </w:rPr>
        <w:t>Außerdem = aussi</w:t>
      </w:r>
    </w:p>
    <w:p w14:paraId="7ED75CB0" w14:textId="1F02EFB9" w:rsidR="009C0A00" w:rsidRDefault="009C0A00" w:rsidP="0007401A">
      <w:pPr>
        <w:rPr>
          <w:lang w:val="de-DE"/>
        </w:rPr>
      </w:pPr>
      <w:r>
        <w:rPr>
          <w:lang w:val="de-DE"/>
        </w:rPr>
        <w:t>Einige = un peu</w:t>
      </w:r>
    </w:p>
    <w:p w14:paraId="4EB34DC5" w14:textId="502E55D3" w:rsidR="009C0A00" w:rsidRDefault="009C0A00" w:rsidP="0007401A">
      <w:pPr>
        <w:rPr>
          <w:lang w:val="de-DE"/>
        </w:rPr>
      </w:pPr>
      <w:r>
        <w:rPr>
          <w:lang w:val="de-DE"/>
        </w:rPr>
        <w:t>Eine Sprache = une langue</w:t>
      </w:r>
    </w:p>
    <w:p w14:paraId="0BEAC983" w14:textId="579607E5" w:rsidR="009C0A00" w:rsidRDefault="009C0A00" w:rsidP="0007401A">
      <w:pPr>
        <w:rPr>
          <w:lang w:val="de-DE"/>
        </w:rPr>
      </w:pPr>
      <w:r>
        <w:rPr>
          <w:lang w:val="de-DE"/>
        </w:rPr>
        <w:t>Eindsülce + Erfalnug = impressions + expériences</w:t>
      </w:r>
    </w:p>
    <w:p w14:paraId="31B9CE75" w14:textId="12E836D1" w:rsidR="009C0A00" w:rsidRDefault="009C0A00" w:rsidP="0007401A">
      <w:pPr>
        <w:rPr>
          <w:lang w:val="de-DE"/>
        </w:rPr>
      </w:pPr>
      <w:r>
        <w:rPr>
          <w:lang w:val="de-DE"/>
        </w:rPr>
        <w:t>Teilnehmen = participer</w:t>
      </w:r>
    </w:p>
    <w:p w14:paraId="718BAA98" w14:textId="4225F0A4" w:rsidR="009C0A00" w:rsidRDefault="009C0A00" w:rsidP="0007401A">
      <w:pPr>
        <w:rPr>
          <w:lang w:val="de-DE"/>
        </w:rPr>
      </w:pPr>
      <w:r>
        <w:rPr>
          <w:lang w:val="de-DE"/>
        </w:rPr>
        <w:t>Landschaft = le paysage</w:t>
      </w:r>
    </w:p>
    <w:p w14:paraId="5FA73688" w14:textId="50264663" w:rsidR="009C0A00" w:rsidRDefault="009C0A00" w:rsidP="0007401A">
      <w:pPr>
        <w:rPr>
          <w:lang w:val="de-DE"/>
        </w:rPr>
      </w:pPr>
      <w:r>
        <w:rPr>
          <w:lang w:val="de-DE"/>
        </w:rPr>
        <w:t>Kennen lernen = être connu</w:t>
      </w:r>
    </w:p>
    <w:p w14:paraId="67673448" w14:textId="6F59FD17" w:rsidR="009C0A00" w:rsidRDefault="000D4140" w:rsidP="0007401A">
      <w:pPr>
        <w:rPr>
          <w:lang w:val="de-DE"/>
        </w:rPr>
      </w:pPr>
      <w:r>
        <w:rPr>
          <w:lang w:val="de-DE"/>
        </w:rPr>
        <w:t>Verdienen = gagner de l‘argent</w:t>
      </w:r>
    </w:p>
    <w:p w14:paraId="240220D1" w14:textId="04CC71D8" w:rsidR="009C0A00" w:rsidRDefault="009C0A00" w:rsidP="0007401A">
      <w:pPr>
        <w:rPr>
          <w:lang w:val="de-DE"/>
        </w:rPr>
      </w:pPr>
      <w:r>
        <w:rPr>
          <w:lang w:val="de-DE"/>
        </w:rPr>
        <w:t>Erleichtern = éclaircir, aider</w:t>
      </w:r>
    </w:p>
    <w:p w14:paraId="32380F5C" w14:textId="3EA6CAE5" w:rsidR="00CD354A" w:rsidRPr="0007401A" w:rsidRDefault="00CD354A" w:rsidP="0007401A">
      <w:pPr>
        <w:rPr>
          <w:lang w:val="de-DE"/>
        </w:rPr>
      </w:pPr>
      <w:r>
        <w:rPr>
          <w:lang w:val="de-DE"/>
        </w:rPr>
        <w:t>Entdecken = déouvrir</w:t>
      </w:r>
    </w:p>
    <w:sectPr w:rsidR="00CD354A" w:rsidRPr="0007401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9B555F" w14:textId="77777777" w:rsidR="005719B8" w:rsidRDefault="005719B8" w:rsidP="00F4573B">
      <w:pPr>
        <w:spacing w:after="0" w:line="240" w:lineRule="auto"/>
      </w:pPr>
      <w:r>
        <w:separator/>
      </w:r>
    </w:p>
  </w:endnote>
  <w:endnote w:type="continuationSeparator" w:id="0">
    <w:p w14:paraId="2685BE98" w14:textId="77777777" w:rsidR="005719B8" w:rsidRDefault="005719B8" w:rsidP="00F457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DAE433" w14:textId="77777777" w:rsidR="0077541F" w:rsidRDefault="0077541F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68111406"/>
      <w:docPartObj>
        <w:docPartGallery w:val="Page Numbers (Bottom of Page)"/>
        <w:docPartUnique/>
      </w:docPartObj>
    </w:sdtPr>
    <w:sdtEndPr/>
    <w:sdtContent>
      <w:p w14:paraId="7EDC8F90" w14:textId="77777777" w:rsidR="00F4573B" w:rsidRDefault="00F4573B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D7FFE9E" wp14:editId="0257A6BA">
                  <wp:simplePos x="0" y="0"/>
                  <wp:positionH relativeFrom="rightMargin">
                    <wp:posOffset>106045</wp:posOffset>
                  </wp:positionH>
                  <wp:positionV relativeFrom="bottomMargin">
                    <wp:posOffset>71258</wp:posOffset>
                  </wp:positionV>
                  <wp:extent cx="423214" cy="353833"/>
                  <wp:effectExtent l="0" t="0" r="15240" b="27305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23214" cy="353833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7A3F14D" w14:textId="77777777" w:rsidR="00F4573B" w:rsidRDefault="00F4573B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D7FFE9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8.35pt;margin-top:5.6pt;width:33.3pt;height:27.85pt;z-index:2516592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" o:allowincell="f" adj="14135" strokecolor="gray" strokeweight=".25pt">
                  <v:textbox>
                    <w:txbxContent>
                      <w:p w14:paraId="77A3F14D" w14:textId="77777777" w:rsidR="00F4573B" w:rsidRDefault="00F4573B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0F6B50" w14:textId="77777777" w:rsidR="0077541F" w:rsidRDefault="0077541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74BEE3" w14:textId="77777777" w:rsidR="005719B8" w:rsidRDefault="005719B8" w:rsidP="00F4573B">
      <w:pPr>
        <w:spacing w:after="0" w:line="240" w:lineRule="auto"/>
      </w:pPr>
      <w:r>
        <w:separator/>
      </w:r>
    </w:p>
  </w:footnote>
  <w:footnote w:type="continuationSeparator" w:id="0">
    <w:p w14:paraId="0CB15741" w14:textId="77777777" w:rsidR="005719B8" w:rsidRDefault="005719B8" w:rsidP="00F457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F952DD" w14:textId="77777777" w:rsidR="0077541F" w:rsidRDefault="0077541F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C35898" w14:textId="77777777" w:rsidR="00F4573B" w:rsidRDefault="00F4573B">
    <w:pPr>
      <w:pStyle w:val="En-tte"/>
    </w:pPr>
    <w:r>
      <w:t xml:space="preserve">Henry Letellier </w:t>
    </w:r>
    <w:r w:rsidR="0077541F">
      <w:t>T1</w:t>
    </w:r>
    <w:r>
      <w:tab/>
      <w:t>Deutsch</w:t>
    </w:r>
    <w:r>
      <w:tab/>
    </w:r>
    <w:sdt>
      <w:sdtPr>
        <w:rPr>
          <w:lang w:val="de-DE"/>
        </w:rPr>
        <w:id w:val="-543986782"/>
        <w:date w:fullDate="2019-09-05T00:00:00Z">
          <w:dateFormat w:val="dddd, d. MMMM yyyy"/>
          <w:lid w:val="de-DE"/>
          <w:storeMappedDataAs w:val="dateTime"/>
          <w:calendar w:val="gregorian"/>
        </w:date>
      </w:sdtPr>
      <w:sdtEndPr/>
      <w:sdtContent>
        <w:r>
          <w:rPr>
            <w:lang w:val="de-DE"/>
          </w:rPr>
          <w:t>Donnerstag, 5. September 2019</w: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A738E0" w14:textId="77777777" w:rsidR="0077541F" w:rsidRDefault="0077541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AEF"/>
    <w:rsid w:val="00012C64"/>
    <w:rsid w:val="0001351D"/>
    <w:rsid w:val="0007401A"/>
    <w:rsid w:val="000B6F56"/>
    <w:rsid w:val="000D4140"/>
    <w:rsid w:val="000E66BB"/>
    <w:rsid w:val="000F34D7"/>
    <w:rsid w:val="00151752"/>
    <w:rsid w:val="00153283"/>
    <w:rsid w:val="001C17E7"/>
    <w:rsid w:val="002811C2"/>
    <w:rsid w:val="00495663"/>
    <w:rsid w:val="004E0B03"/>
    <w:rsid w:val="005719B8"/>
    <w:rsid w:val="005E5644"/>
    <w:rsid w:val="007413EB"/>
    <w:rsid w:val="0077541F"/>
    <w:rsid w:val="00794CBC"/>
    <w:rsid w:val="00984DBA"/>
    <w:rsid w:val="009B0D7D"/>
    <w:rsid w:val="009C0A00"/>
    <w:rsid w:val="00A95F09"/>
    <w:rsid w:val="00AE5DC3"/>
    <w:rsid w:val="00AF2AD0"/>
    <w:rsid w:val="00BD5849"/>
    <w:rsid w:val="00C15547"/>
    <w:rsid w:val="00C3133C"/>
    <w:rsid w:val="00CD354A"/>
    <w:rsid w:val="00D555BB"/>
    <w:rsid w:val="00DA1F11"/>
    <w:rsid w:val="00F01BBA"/>
    <w:rsid w:val="00F3124E"/>
    <w:rsid w:val="00F4573B"/>
    <w:rsid w:val="00FA1721"/>
    <w:rsid w:val="00FA2AEF"/>
    <w:rsid w:val="00FB6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0F26900"/>
  <w15:chartTrackingRefBased/>
  <w15:docId w15:val="{638A025D-37D1-4B4D-88E5-8703E74DB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4573B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F4573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4573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nry%20PC\Documents\001%20Github%20prog%20Sharing\Backup-of-matiere\files\Mati&#232;res\Allemand\T1\cours%20d'Allemand%20de%20base%20T1.dot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cours d'Allemand de base T1.dotm</Template>
  <TotalTime>302</TotalTime>
  <Pages>2</Pages>
  <Words>203</Words>
  <Characters>1122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PC</dc:creator>
  <cp:keywords/>
  <dc:description/>
  <cp:lastModifiedBy>Henry Letellier</cp:lastModifiedBy>
  <cp:revision>5</cp:revision>
  <dcterms:created xsi:type="dcterms:W3CDTF">2020-09-26T15:39:00Z</dcterms:created>
  <dcterms:modified xsi:type="dcterms:W3CDTF">2020-09-27T13:54:00Z</dcterms:modified>
</cp:coreProperties>
</file>