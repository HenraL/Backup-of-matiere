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9CF33" w14:textId="10DE64BB" w:rsidR="0070797A" w:rsidRPr="0070797A" w:rsidRDefault="0070797A">
      <w:pPr>
        <w:rPr>
          <w:lang w:val="de-DE"/>
        </w:rPr>
      </w:pPr>
      <w:r w:rsidRPr="0070797A">
        <w:rPr>
          <w:lang w:val="de-DE"/>
        </w:rPr>
        <w:t>Emile Nolde: Biografie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0C1F" w14:paraId="1A689965" w14:textId="77777777" w:rsidTr="00D30C1F">
        <w:tc>
          <w:tcPr>
            <w:tcW w:w="4531" w:type="dxa"/>
          </w:tcPr>
          <w:p w14:paraId="4331D37C" w14:textId="579C2062" w:rsidR="00D30C1F" w:rsidRDefault="00D30C1F">
            <w:pPr>
              <w:rPr>
                <w:lang w:val="de-DE"/>
              </w:rPr>
            </w:pPr>
            <w:r>
              <w:rPr>
                <w:lang w:val="de-DE"/>
              </w:rPr>
              <w:t>Geboren:</w:t>
            </w:r>
          </w:p>
        </w:tc>
        <w:tc>
          <w:tcPr>
            <w:tcW w:w="4531" w:type="dxa"/>
          </w:tcPr>
          <w:p w14:paraId="698B271E" w14:textId="0D421B16" w:rsidR="00D30C1F" w:rsidRDefault="00D30C1F">
            <w:pPr>
              <w:rPr>
                <w:lang w:val="de-DE"/>
              </w:rPr>
            </w:pPr>
            <w:r>
              <w:rPr>
                <w:lang w:val="de-DE"/>
              </w:rPr>
              <w:t>7 August 1867</w:t>
            </w:r>
          </w:p>
        </w:tc>
      </w:tr>
      <w:tr w:rsidR="00A8182E" w14:paraId="23429C65" w14:textId="77777777" w:rsidTr="00D30C1F">
        <w:tc>
          <w:tcPr>
            <w:tcW w:w="4531" w:type="dxa"/>
          </w:tcPr>
          <w:p w14:paraId="3A816E64" w14:textId="36053B71" w:rsidR="00A8182E" w:rsidRDefault="00A8182E">
            <w:pPr>
              <w:rPr>
                <w:lang w:val="de-DE"/>
              </w:rPr>
            </w:pPr>
            <w:r>
              <w:rPr>
                <w:lang w:val="de-DE"/>
              </w:rPr>
              <w:t>Geburtsname:</w:t>
            </w:r>
          </w:p>
        </w:tc>
        <w:tc>
          <w:tcPr>
            <w:tcW w:w="4531" w:type="dxa"/>
          </w:tcPr>
          <w:p w14:paraId="1274BB50" w14:textId="2B580455" w:rsidR="00A8182E" w:rsidRDefault="00A8182E">
            <w:pPr>
              <w:rPr>
                <w:lang w:val="de-DE"/>
              </w:rPr>
            </w:pPr>
            <w:r w:rsidRPr="00A8182E">
              <w:rPr>
                <w:lang w:val="de-DE"/>
              </w:rPr>
              <w:t>Hans Emil Hansen</w:t>
            </w:r>
          </w:p>
        </w:tc>
      </w:tr>
      <w:tr w:rsidR="00D30C1F" w14:paraId="2B1100E5" w14:textId="77777777" w:rsidTr="00D30C1F">
        <w:tc>
          <w:tcPr>
            <w:tcW w:w="4531" w:type="dxa"/>
          </w:tcPr>
          <w:p w14:paraId="39D175F5" w14:textId="5866F312" w:rsidR="00D30C1F" w:rsidRDefault="00D30C1F">
            <w:pPr>
              <w:rPr>
                <w:lang w:val="de-DE"/>
              </w:rPr>
            </w:pPr>
            <w:r>
              <w:rPr>
                <w:lang w:val="de-DE"/>
              </w:rPr>
              <w:t>Gestorben:</w:t>
            </w:r>
          </w:p>
        </w:tc>
        <w:tc>
          <w:tcPr>
            <w:tcW w:w="4531" w:type="dxa"/>
          </w:tcPr>
          <w:p w14:paraId="33A70FAC" w14:textId="63139B1B" w:rsidR="00D30C1F" w:rsidRDefault="00AF6485">
            <w:pPr>
              <w:rPr>
                <w:lang w:val="de-DE"/>
              </w:rPr>
            </w:pPr>
            <w:r>
              <w:rPr>
                <w:lang w:val="de-DE"/>
              </w:rPr>
              <w:t>13 April 1956</w:t>
            </w:r>
          </w:p>
        </w:tc>
      </w:tr>
      <w:tr w:rsidR="00D30C1F" w14:paraId="64920D86" w14:textId="77777777" w:rsidTr="00D30C1F">
        <w:tc>
          <w:tcPr>
            <w:tcW w:w="4531" w:type="dxa"/>
          </w:tcPr>
          <w:p w14:paraId="5930CCEB" w14:textId="5BA612CE" w:rsidR="00D30C1F" w:rsidRDefault="00D30C1F">
            <w:pPr>
              <w:rPr>
                <w:lang w:val="de-DE"/>
              </w:rPr>
            </w:pPr>
            <w:r>
              <w:rPr>
                <w:lang w:val="de-DE"/>
              </w:rPr>
              <w:t>Wohnort:</w:t>
            </w:r>
          </w:p>
        </w:tc>
        <w:tc>
          <w:tcPr>
            <w:tcW w:w="4531" w:type="dxa"/>
          </w:tcPr>
          <w:p w14:paraId="40324BC8" w14:textId="16287D75" w:rsidR="00D30C1F" w:rsidRDefault="00AF6485">
            <w:pPr>
              <w:rPr>
                <w:lang w:val="de-DE"/>
              </w:rPr>
            </w:pPr>
            <w:r>
              <w:rPr>
                <w:lang w:val="de-DE"/>
              </w:rPr>
              <w:t>Deutschland</w:t>
            </w:r>
          </w:p>
        </w:tc>
      </w:tr>
      <w:tr w:rsidR="00D30C1F" w14:paraId="3B06B7B5" w14:textId="77777777" w:rsidTr="00D30C1F">
        <w:tc>
          <w:tcPr>
            <w:tcW w:w="4531" w:type="dxa"/>
          </w:tcPr>
          <w:p w14:paraId="37A9F24A" w14:textId="7EB9BA7D" w:rsidR="00D30C1F" w:rsidRDefault="00D30C1F">
            <w:pPr>
              <w:rPr>
                <w:lang w:val="de-DE"/>
              </w:rPr>
            </w:pPr>
            <w:r>
              <w:rPr>
                <w:lang w:val="de-DE"/>
              </w:rPr>
              <w:t>Wann:</w:t>
            </w:r>
          </w:p>
        </w:tc>
        <w:tc>
          <w:tcPr>
            <w:tcW w:w="4531" w:type="dxa"/>
          </w:tcPr>
          <w:p w14:paraId="0DC0DDB9" w14:textId="4637C426" w:rsidR="00D30C1F" w:rsidRDefault="00AF6485">
            <w:pPr>
              <w:rPr>
                <w:lang w:val="de-DE"/>
              </w:rPr>
            </w:pPr>
            <w:r>
              <w:rPr>
                <w:lang w:val="de-DE"/>
              </w:rPr>
              <w:t>1867-1956</w:t>
            </w:r>
          </w:p>
        </w:tc>
      </w:tr>
      <w:tr w:rsidR="00D30C1F" w14:paraId="0DEB42DA" w14:textId="77777777" w:rsidTr="00D30C1F">
        <w:tc>
          <w:tcPr>
            <w:tcW w:w="4531" w:type="dxa"/>
          </w:tcPr>
          <w:p w14:paraId="03AAD0E1" w14:textId="27A46BE7" w:rsidR="00D30C1F" w:rsidRDefault="00AF6485">
            <w:pPr>
              <w:rPr>
                <w:lang w:val="de-DE"/>
              </w:rPr>
            </w:pPr>
            <w:r>
              <w:rPr>
                <w:lang w:val="de-DE"/>
              </w:rPr>
              <w:t>Arbeit:</w:t>
            </w:r>
          </w:p>
        </w:tc>
        <w:tc>
          <w:tcPr>
            <w:tcW w:w="4531" w:type="dxa"/>
          </w:tcPr>
          <w:p w14:paraId="4B1C0B53" w14:textId="35E738E1" w:rsidR="00D30C1F" w:rsidRDefault="00AF6485">
            <w:pPr>
              <w:rPr>
                <w:lang w:val="de-DE"/>
              </w:rPr>
            </w:pPr>
            <w:r>
              <w:rPr>
                <w:lang w:val="de-DE"/>
              </w:rPr>
              <w:t>Maler</w:t>
            </w:r>
          </w:p>
        </w:tc>
      </w:tr>
    </w:tbl>
    <w:p w14:paraId="76301654" w14:textId="7669B03D" w:rsidR="0070797A" w:rsidRDefault="0070797A">
      <w:pPr>
        <w:rPr>
          <w:lang w:val="de-DE"/>
        </w:rPr>
      </w:pPr>
    </w:p>
    <w:p w14:paraId="4F9B188F" w14:textId="11B3BF0C" w:rsidR="00237154" w:rsidRDefault="00237154">
      <w:pPr>
        <w:rPr>
          <w:lang w:val="de-DE"/>
        </w:rPr>
      </w:pPr>
      <w:r>
        <w:rPr>
          <w:lang w:val="de-DE"/>
        </w:rPr>
        <w:t xml:space="preserve">1906: erste </w:t>
      </w:r>
      <w:r w:rsidR="00164128">
        <w:rPr>
          <w:lang w:val="de-DE"/>
        </w:rPr>
        <w:t>Ausstellung</w:t>
      </w:r>
    </w:p>
    <w:p w14:paraId="766D3CA3" w14:textId="77777777" w:rsidR="00237154" w:rsidRDefault="00237154">
      <w:pPr>
        <w:rPr>
          <w:lang w:val="de-DE"/>
        </w:rPr>
      </w:pPr>
    </w:p>
    <w:p w14:paraId="28E59F56" w14:textId="29E1602B" w:rsidR="00A8182E" w:rsidRDefault="00A8182E">
      <w:pPr>
        <w:rPr>
          <w:lang w:val="de-DE"/>
        </w:rPr>
      </w:pPr>
      <w:r>
        <w:rPr>
          <w:lang w:val="de-DE"/>
        </w:rPr>
        <w:t xml:space="preserve">Geburtsname = </w:t>
      </w:r>
      <w:proofErr w:type="spellStart"/>
      <w:r>
        <w:rPr>
          <w:lang w:val="de-DE"/>
        </w:rPr>
        <w:t>nom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naissance</w:t>
      </w:r>
      <w:proofErr w:type="spellEnd"/>
    </w:p>
    <w:p w14:paraId="2953B7B3" w14:textId="468E96D7" w:rsidR="00164128" w:rsidRDefault="00164128">
      <w:pPr>
        <w:rPr>
          <w:lang w:val="de-DE"/>
        </w:rPr>
      </w:pPr>
      <w:r>
        <w:rPr>
          <w:lang w:val="de-DE"/>
        </w:rPr>
        <w:t xml:space="preserve">Ausstellung = </w:t>
      </w:r>
      <w:proofErr w:type="spellStart"/>
      <w:r>
        <w:rPr>
          <w:lang w:val="de-DE"/>
        </w:rPr>
        <w:t>l’exposition</w:t>
      </w:r>
      <w:proofErr w:type="spellEnd"/>
    </w:p>
    <w:p w14:paraId="673D86F3" w14:textId="77777777" w:rsidR="00164128" w:rsidRPr="0070797A" w:rsidRDefault="00164128">
      <w:pPr>
        <w:rPr>
          <w:lang w:val="de-DE"/>
        </w:rPr>
      </w:pPr>
    </w:p>
    <w:sectPr w:rsidR="00164128" w:rsidRPr="007079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EEB77" w14:textId="77777777" w:rsidR="00073E4D" w:rsidRDefault="00073E4D" w:rsidP="00F4573B">
      <w:pPr>
        <w:spacing w:after="0" w:line="240" w:lineRule="auto"/>
      </w:pPr>
      <w:r>
        <w:separator/>
      </w:r>
    </w:p>
  </w:endnote>
  <w:endnote w:type="continuationSeparator" w:id="0">
    <w:p w14:paraId="7C2C5C05" w14:textId="77777777" w:rsidR="00073E4D" w:rsidRDefault="00073E4D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CD606" w14:textId="77777777" w:rsidR="0077541F" w:rsidRDefault="0077541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4BD04301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4CBAF4A" wp14:editId="15106322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0B7BA23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4CBAF4A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30B7BA23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3A97F" w14:textId="77777777" w:rsidR="0077541F" w:rsidRDefault="0077541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D8635" w14:textId="77777777" w:rsidR="00073E4D" w:rsidRDefault="00073E4D" w:rsidP="00F4573B">
      <w:pPr>
        <w:spacing w:after="0" w:line="240" w:lineRule="auto"/>
      </w:pPr>
      <w:r>
        <w:separator/>
      </w:r>
    </w:p>
  </w:footnote>
  <w:footnote w:type="continuationSeparator" w:id="0">
    <w:p w14:paraId="21E4D37F" w14:textId="77777777" w:rsidR="00073E4D" w:rsidRDefault="00073E4D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7FFC4" w14:textId="77777777" w:rsidR="0077541F" w:rsidRDefault="0077541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22888" w14:textId="77777777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sdt>
      <w:sdtPr>
        <w:rPr>
          <w:lang w:val="de-DE"/>
        </w:rPr>
        <w:id w:val="-543986782"/>
        <w:date w:fullDate="2019-09-05T00:00:00Z">
          <w:dateFormat w:val="dddd, d. MMMM yyyy"/>
          <w:lid w:val="de-DE"/>
          <w:storeMappedDataAs w:val="dateTime"/>
          <w:calendar w:val="gregorian"/>
        </w:date>
      </w:sdtPr>
      <w:sdtEndPr/>
      <w:sdtContent>
        <w:r>
          <w:rPr>
            <w:lang w:val="de-DE"/>
          </w:rPr>
          <w:t>Donnerstag, 5. September 2019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CCFE1" w14:textId="77777777" w:rsidR="0077541F" w:rsidRDefault="0077541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39"/>
    <w:rsid w:val="00073E4D"/>
    <w:rsid w:val="000E66BB"/>
    <w:rsid w:val="00151752"/>
    <w:rsid w:val="00153283"/>
    <w:rsid w:val="00164128"/>
    <w:rsid w:val="00176AD9"/>
    <w:rsid w:val="001C17E7"/>
    <w:rsid w:val="00237154"/>
    <w:rsid w:val="00261211"/>
    <w:rsid w:val="002811C2"/>
    <w:rsid w:val="005A3F39"/>
    <w:rsid w:val="0070797A"/>
    <w:rsid w:val="0077541F"/>
    <w:rsid w:val="00A8182E"/>
    <w:rsid w:val="00AF2AD0"/>
    <w:rsid w:val="00AF6485"/>
    <w:rsid w:val="00C3133C"/>
    <w:rsid w:val="00D30C1F"/>
    <w:rsid w:val="00F3124E"/>
    <w:rsid w:val="00F4573B"/>
    <w:rsid w:val="00FA1721"/>
    <w:rsid w:val="00FD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5C12F8"/>
  <w15:chartTrackingRefBased/>
  <w15:docId w15:val="{51B6B40A-3853-4A20-B7B4-5F080EA5B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39"/>
    <w:rsid w:val="00D30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1907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4</cp:revision>
  <dcterms:created xsi:type="dcterms:W3CDTF">2020-11-07T14:47:00Z</dcterms:created>
  <dcterms:modified xsi:type="dcterms:W3CDTF">2020-11-10T09:24:00Z</dcterms:modified>
</cp:coreProperties>
</file>