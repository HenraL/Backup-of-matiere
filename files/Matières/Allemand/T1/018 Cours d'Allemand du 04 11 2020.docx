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AF4F" w14:textId="04D19224" w:rsidR="003A74AC" w:rsidRDefault="005B0E91">
      <w:pPr>
        <w:rPr>
          <w:lang w:val="de-DE"/>
        </w:rPr>
      </w:pPr>
      <w:r w:rsidRPr="005B0E91">
        <w:rPr>
          <w:lang w:val="de-DE"/>
        </w:rPr>
        <w:t xml:space="preserve">Das Verhalten = le </w:t>
      </w:r>
      <w:proofErr w:type="spellStart"/>
      <w:r w:rsidRPr="005B0E91">
        <w:rPr>
          <w:lang w:val="de-DE"/>
        </w:rPr>
        <w:t>comportement</w:t>
      </w:r>
      <w:proofErr w:type="spellEnd"/>
    </w:p>
    <w:p w14:paraId="76E012BE" w14:textId="37173A09" w:rsidR="005B0E91" w:rsidRDefault="005B0E91">
      <w:pPr>
        <w:rPr>
          <w:lang w:val="de-DE"/>
        </w:rPr>
      </w:pPr>
    </w:p>
    <w:p w14:paraId="111A3F31" w14:textId="136A6C00" w:rsidR="00B22BD5" w:rsidRDefault="00B22BD5" w:rsidP="004A4201">
      <w:pPr>
        <w:pStyle w:val="Titre"/>
        <w:rPr>
          <w:lang w:val="de-DE"/>
        </w:rPr>
      </w:pPr>
      <w:r>
        <w:rPr>
          <w:lang w:val="de-DE"/>
        </w:rPr>
        <w:t>Axe 3: Kunst und macht</w:t>
      </w:r>
    </w:p>
    <w:p w14:paraId="4BC16A6E" w14:textId="0C5523ED" w:rsidR="00B22BD5" w:rsidRDefault="00B22BD5">
      <w:pPr>
        <w:rPr>
          <w:lang w:val="de-DE"/>
        </w:rPr>
      </w:pPr>
    </w:p>
    <w:p w14:paraId="394FF2FF" w14:textId="628DE306" w:rsidR="00070C9B" w:rsidRDefault="00070C9B">
      <w:pPr>
        <w:rPr>
          <w:lang w:val="de-DE"/>
        </w:rPr>
      </w:pPr>
      <w:r>
        <w:rPr>
          <w:lang w:val="de-DE"/>
        </w:rPr>
        <w:t xml:space="preserve">Öffentlich verbrannt = </w:t>
      </w:r>
      <w:proofErr w:type="spellStart"/>
      <w:r>
        <w:rPr>
          <w:lang w:val="de-DE"/>
        </w:rPr>
        <w:t>brûlés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publiquement</w:t>
      </w:r>
      <w:proofErr w:type="spellEnd"/>
    </w:p>
    <w:p w14:paraId="784B367E" w14:textId="7D5D87BC" w:rsidR="00082570" w:rsidRDefault="00082570">
      <w:pPr>
        <w:rPr>
          <w:lang w:val="de-DE"/>
        </w:rPr>
      </w:pPr>
      <w:r>
        <w:rPr>
          <w:lang w:val="de-DE"/>
        </w:rPr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82D4225" w14:textId="0F1C6395" w:rsidR="00F3209A" w:rsidRDefault="00F3209A">
      <w:pPr>
        <w:rPr>
          <w:lang w:val="de-DE"/>
        </w:rPr>
      </w:pPr>
      <w:r>
        <w:rPr>
          <w:lang w:val="de-DE"/>
        </w:rPr>
        <w:t xml:space="preserve">Die Stadt = la </w:t>
      </w:r>
      <w:proofErr w:type="spellStart"/>
      <w:r>
        <w:rPr>
          <w:lang w:val="de-DE"/>
        </w:rPr>
        <w:t>ville</w:t>
      </w:r>
      <w:proofErr w:type="spellEnd"/>
    </w:p>
    <w:p w14:paraId="5B409F04" w14:textId="5E5B8F71" w:rsidR="00F3209A" w:rsidRDefault="00F3209A">
      <w:pPr>
        <w:rPr>
          <w:lang w:val="de-DE"/>
        </w:rPr>
      </w:pPr>
      <w:r>
        <w:rPr>
          <w:lang w:val="de-DE"/>
        </w:rPr>
        <w:t xml:space="preserve">Der Staat = </w:t>
      </w:r>
      <w:proofErr w:type="spellStart"/>
      <w:r>
        <w:rPr>
          <w:lang w:val="de-DE"/>
        </w:rPr>
        <w:t>l</w:t>
      </w:r>
      <w:r w:rsidR="00C93212">
        <w:rPr>
          <w:lang w:val="de-DE"/>
        </w:rPr>
        <w:t>’</w:t>
      </w:r>
      <w:r>
        <w:rPr>
          <w:lang w:val="de-DE"/>
        </w:rPr>
        <w:t>état</w:t>
      </w:r>
      <w:proofErr w:type="spellEnd"/>
    </w:p>
    <w:p w14:paraId="7B912DE9" w14:textId="66A69EC4" w:rsidR="00C93212" w:rsidRDefault="00C93212">
      <w:pPr>
        <w:rPr>
          <w:lang w:val="de-DE"/>
        </w:rPr>
      </w:pPr>
      <w:r>
        <w:rPr>
          <w:lang w:val="de-DE"/>
        </w:rPr>
        <w:t xml:space="preserve">Das Gemälde (-) = la </w:t>
      </w:r>
      <w:proofErr w:type="spellStart"/>
      <w:r>
        <w:rPr>
          <w:lang w:val="de-DE"/>
        </w:rPr>
        <w:t>peinture</w:t>
      </w:r>
      <w:proofErr w:type="spellEnd"/>
    </w:p>
    <w:p w14:paraId="2125A616" w14:textId="5CCD5A23" w:rsidR="00C93212" w:rsidRDefault="00C93212">
      <w:pPr>
        <w:rPr>
          <w:lang w:val="de-DE"/>
        </w:rPr>
      </w:pPr>
      <w:r>
        <w:rPr>
          <w:lang w:val="de-DE"/>
        </w:rPr>
        <w:t xml:space="preserve">Malen = </w:t>
      </w:r>
      <w:proofErr w:type="spellStart"/>
      <w:r>
        <w:rPr>
          <w:lang w:val="de-DE"/>
        </w:rPr>
        <w:t>peindre</w:t>
      </w:r>
      <w:proofErr w:type="spellEnd"/>
    </w:p>
    <w:p w14:paraId="4D07CB74" w14:textId="503A33E1" w:rsidR="00C93212" w:rsidRDefault="00885F3E">
      <w:pPr>
        <w:rPr>
          <w:lang w:val="de-DE"/>
        </w:rPr>
      </w:pPr>
      <w:r>
        <w:rPr>
          <w:lang w:val="de-DE"/>
        </w:rPr>
        <w:t xml:space="preserve">Rudern = </w:t>
      </w:r>
      <w:proofErr w:type="spellStart"/>
      <w:r>
        <w:rPr>
          <w:lang w:val="de-DE"/>
        </w:rPr>
        <w:t>ramer</w:t>
      </w:r>
      <w:proofErr w:type="spellEnd"/>
    </w:p>
    <w:p w14:paraId="21A0CCD8" w14:textId="059B7835" w:rsidR="00070C9B" w:rsidRDefault="002C5249">
      <w:pPr>
        <w:rPr>
          <w:lang w:val="de-DE"/>
        </w:rPr>
      </w:pPr>
      <w:r>
        <w:rPr>
          <w:lang w:val="de-DE"/>
        </w:rPr>
        <w:t>Kräftig = fort</w:t>
      </w:r>
    </w:p>
    <w:p w14:paraId="7D9A6B98" w14:textId="78BBFFA2" w:rsidR="002C5249" w:rsidRDefault="002C5249" w:rsidP="002C5249">
      <w:pPr>
        <w:rPr>
          <w:lang w:val="de-DE"/>
        </w:rPr>
      </w:pPr>
      <w:r>
        <w:rPr>
          <w:lang w:val="de-DE"/>
        </w:rPr>
        <w:t xml:space="preserve">Der Athlet (en, en)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athlète</w:t>
      </w:r>
      <w:proofErr w:type="spellEnd"/>
    </w:p>
    <w:p w14:paraId="0F0217E0" w14:textId="12F12549" w:rsidR="002C5249" w:rsidRDefault="002C5249">
      <w:pPr>
        <w:rPr>
          <w:lang w:val="de-DE"/>
        </w:rPr>
      </w:pPr>
      <w:r>
        <w:rPr>
          <w:lang w:val="de-DE"/>
        </w:rPr>
        <w:t xml:space="preserve">Der Sportwettkampf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competition</w:t>
      </w:r>
      <w:proofErr w:type="spellEnd"/>
    </w:p>
    <w:p w14:paraId="48301C57" w14:textId="16BC1E8F" w:rsidR="002C5249" w:rsidRDefault="002C524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49ED0FBE" w14:textId="3EA5F608" w:rsidR="00DD1EF0" w:rsidRDefault="00DD1EF0">
      <w:pPr>
        <w:rPr>
          <w:lang w:val="de-DE"/>
        </w:rPr>
      </w:pPr>
      <w:r>
        <w:rPr>
          <w:lang w:val="de-DE"/>
        </w:rPr>
        <w:t xml:space="preserve">Gesund = </w:t>
      </w:r>
      <w:proofErr w:type="spellStart"/>
      <w:r>
        <w:rPr>
          <w:lang w:val="de-DE"/>
        </w:rPr>
        <w:t>saint</w:t>
      </w:r>
      <w:proofErr w:type="spellEnd"/>
    </w:p>
    <w:p w14:paraId="7FDC6832" w14:textId="35AFF220" w:rsidR="00D60ADC" w:rsidRDefault="00D60ADC">
      <w:pPr>
        <w:rPr>
          <w:lang w:val="de-DE"/>
        </w:rPr>
      </w:pPr>
      <w:r>
        <w:rPr>
          <w:lang w:val="de-DE"/>
        </w:rPr>
        <w:t xml:space="preserve">Vermitteln = </w:t>
      </w:r>
      <w:proofErr w:type="spellStart"/>
      <w:r>
        <w:rPr>
          <w:lang w:val="de-DE"/>
        </w:rPr>
        <w:t>communiquer</w:t>
      </w:r>
      <w:proofErr w:type="spellEnd"/>
    </w:p>
    <w:p w14:paraId="13A8734D" w14:textId="10D0EB8B" w:rsidR="00D60ADC" w:rsidRDefault="00D60ADC">
      <w:pPr>
        <w:rPr>
          <w:lang w:val="de-DE"/>
        </w:rPr>
      </w:pPr>
      <w:r>
        <w:rPr>
          <w:lang w:val="de-DE"/>
        </w:rPr>
        <w:t xml:space="preserve">Die Naziideologie = </w:t>
      </w:r>
      <w:proofErr w:type="spellStart"/>
      <w:r>
        <w:rPr>
          <w:lang w:val="de-DE"/>
        </w:rPr>
        <w:t>l’idéologie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Nazie</w:t>
      </w:r>
      <w:proofErr w:type="spellEnd"/>
    </w:p>
    <w:p w14:paraId="39E8FAE7" w14:textId="6A7F29A8" w:rsidR="00B53603" w:rsidRDefault="00B53603">
      <w:pPr>
        <w:rPr>
          <w:lang w:val="de-DE"/>
        </w:rPr>
      </w:pPr>
      <w:r>
        <w:rPr>
          <w:lang w:val="de-DE"/>
        </w:rPr>
        <w:t xml:space="preserve">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froide</w:t>
      </w:r>
      <w:proofErr w:type="spellEnd"/>
    </w:p>
    <w:p w14:paraId="1F4DD811" w14:textId="5736E879" w:rsidR="00477367" w:rsidRDefault="00477367">
      <w:pPr>
        <w:rPr>
          <w:lang w:val="de-DE"/>
        </w:rPr>
      </w:pPr>
      <w:r>
        <w:rPr>
          <w:lang w:val="de-DE"/>
        </w:rPr>
        <w:t xml:space="preserve">Der Vorhang = le </w:t>
      </w:r>
      <w:proofErr w:type="spellStart"/>
      <w:r>
        <w:rPr>
          <w:lang w:val="de-DE"/>
        </w:rPr>
        <w:t>rideau</w:t>
      </w:r>
      <w:proofErr w:type="spellEnd"/>
    </w:p>
    <w:p w14:paraId="708149DD" w14:textId="19B945EE" w:rsidR="00477367" w:rsidRDefault="00477367">
      <w:pPr>
        <w:rPr>
          <w:lang w:val="de-DE"/>
        </w:rPr>
      </w:pPr>
      <w:r>
        <w:rPr>
          <w:lang w:val="de-DE"/>
        </w:rPr>
        <w:t xml:space="preserve">Der eiserne Vorhang = le </w:t>
      </w:r>
      <w:proofErr w:type="spellStart"/>
      <w:r>
        <w:rPr>
          <w:lang w:val="de-DE"/>
        </w:rPr>
        <w:t>rideau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fer</w:t>
      </w:r>
      <w:proofErr w:type="spellEnd"/>
    </w:p>
    <w:p w14:paraId="73BC79B9" w14:textId="288DCFD0" w:rsidR="00477367" w:rsidRDefault="00477367">
      <w:pPr>
        <w:rPr>
          <w:lang w:val="de-DE"/>
        </w:rPr>
      </w:pPr>
      <w:r>
        <w:rPr>
          <w:lang w:val="de-DE"/>
        </w:rPr>
        <w:t xml:space="preserve">Der Vogel (¨) = </w:t>
      </w:r>
      <w:proofErr w:type="spellStart"/>
      <w:r>
        <w:rPr>
          <w:lang w:val="de-DE"/>
        </w:rPr>
        <w:t>l’oiseau</w:t>
      </w:r>
      <w:proofErr w:type="spellEnd"/>
    </w:p>
    <w:p w14:paraId="636A2D16" w14:textId="016F8424" w:rsidR="00F32C12" w:rsidRDefault="00F32C12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2E2D14CC" w14:textId="081190F3" w:rsidR="00F32C12" w:rsidRDefault="00F32C12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14:paraId="24F27A58" w14:textId="3AF64880" w:rsidR="00F32C12" w:rsidRDefault="00F32C12">
      <w:pPr>
        <w:rPr>
          <w:lang w:val="de-DE"/>
        </w:rPr>
      </w:pPr>
      <w:r>
        <w:rPr>
          <w:lang w:val="de-DE"/>
        </w:rPr>
        <w:t xml:space="preserve">Dienen + D = </w:t>
      </w:r>
      <w:proofErr w:type="spellStart"/>
      <w:r>
        <w:rPr>
          <w:lang w:val="de-DE"/>
        </w:rPr>
        <w:t>servir</w:t>
      </w:r>
      <w:proofErr w:type="spellEnd"/>
    </w:p>
    <w:p w14:paraId="15482268" w14:textId="73F9728F" w:rsidR="00F32C12" w:rsidRDefault="00F32C12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</w:p>
    <w:p w14:paraId="43ACDA40" w14:textId="60519B35" w:rsidR="00F32C12" w:rsidRDefault="00F32C12">
      <w:pPr>
        <w:rPr>
          <w:lang w:val="de-DE"/>
        </w:rPr>
      </w:pPr>
      <w:r>
        <w:rPr>
          <w:lang w:val="de-DE"/>
        </w:rPr>
        <w:t xml:space="preserve">Unterliegen +D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soumis</w:t>
      </w:r>
      <w:proofErr w:type="spellEnd"/>
    </w:p>
    <w:p w14:paraId="2EB54FF2" w14:textId="2622F4B1" w:rsidR="00E1072C" w:rsidRDefault="00B5504D">
      <w:pPr>
        <w:rPr>
          <w:lang w:val="de-DE"/>
        </w:rPr>
      </w:pPr>
      <w:r>
        <w:rPr>
          <w:lang w:val="de-DE"/>
        </w:rPr>
        <w:t xml:space="preserve">Einen Beruf aus/üben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261201D2" w14:textId="71E54C92" w:rsidR="00E1072C" w:rsidRDefault="00E1072C">
      <w:pPr>
        <w:rPr>
          <w:lang w:val="de-DE"/>
        </w:rPr>
      </w:pPr>
      <w:r>
        <w:rPr>
          <w:lang w:val="de-DE"/>
        </w:rPr>
        <w:t xml:space="preserve">Systemtreu = </w:t>
      </w:r>
      <w:proofErr w:type="spellStart"/>
      <w:r>
        <w:rPr>
          <w:lang w:val="de-DE"/>
        </w:rPr>
        <w:t>fidèle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système</w:t>
      </w:r>
      <w:proofErr w:type="spellEnd"/>
    </w:p>
    <w:p w14:paraId="35BC3930" w14:textId="5AF8684A" w:rsidR="00F32C12" w:rsidRDefault="00E1072C">
      <w:pPr>
        <w:rPr>
          <w:lang w:val="de-DE"/>
        </w:rPr>
      </w:pPr>
      <w:r>
        <w:rPr>
          <w:lang w:val="de-DE"/>
        </w:rPr>
        <w:t>Die NSDAP = die National Sozialistische Deutsche Arbeiter Partei</w:t>
      </w:r>
    </w:p>
    <w:p w14:paraId="06C5CD1B" w14:textId="760B6655" w:rsidR="00E1072C" w:rsidRDefault="00E1072C">
      <w:pPr>
        <w:rPr>
          <w:lang w:val="de-DE"/>
        </w:rPr>
      </w:pPr>
      <w:r>
        <w:rPr>
          <w:lang w:val="de-DE"/>
        </w:rPr>
        <w:lastRenderedPageBreak/>
        <w:t xml:space="preserve">Entartet = </w:t>
      </w:r>
      <w:proofErr w:type="spellStart"/>
      <w:r>
        <w:rPr>
          <w:lang w:val="de-DE"/>
        </w:rPr>
        <w:t>dégénéré</w:t>
      </w:r>
      <w:proofErr w:type="spellEnd"/>
    </w:p>
    <w:p w14:paraId="2E61C803" w14:textId="4014C12B" w:rsidR="00E1072C" w:rsidRDefault="00E1072C">
      <w:pPr>
        <w:rPr>
          <w:lang w:val="de-DE"/>
        </w:rPr>
      </w:pPr>
      <w:r>
        <w:rPr>
          <w:lang w:val="de-DE"/>
        </w:rPr>
        <w:t xml:space="preserve">Verbannen = </w:t>
      </w:r>
      <w:proofErr w:type="spellStart"/>
      <w:r>
        <w:rPr>
          <w:lang w:val="de-DE"/>
        </w:rPr>
        <w:t>bannir</w:t>
      </w:r>
      <w:proofErr w:type="spellEnd"/>
      <w:r>
        <w:rPr>
          <w:lang w:val="de-DE"/>
        </w:rPr>
        <w:t xml:space="preserve"> </w:t>
      </w:r>
    </w:p>
    <w:p w14:paraId="77435799" w14:textId="60814C87" w:rsidR="00E1072C" w:rsidRDefault="00E1072C">
      <w:pPr>
        <w:rPr>
          <w:lang w:val="de-DE"/>
        </w:rPr>
      </w:pPr>
      <w:r>
        <w:rPr>
          <w:lang w:val="de-DE"/>
        </w:rPr>
        <w:t xml:space="preserve">Das Berufsverbot = </w:t>
      </w:r>
      <w:proofErr w:type="spellStart"/>
      <w:r>
        <w:rPr>
          <w:lang w:val="de-DE"/>
        </w:rPr>
        <w:t>interdiction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5B61C663" w14:textId="74629788" w:rsidR="002C4103" w:rsidRDefault="002C4103">
      <w:pPr>
        <w:rPr>
          <w:lang w:val="de-DE"/>
        </w:rPr>
      </w:pPr>
      <w:r>
        <w:rPr>
          <w:lang w:val="de-DE"/>
        </w:rPr>
        <w:t xml:space="preserve">Die </w:t>
      </w:r>
      <w:r w:rsidR="00384D68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09BE7E15" w14:textId="4E77AD9A" w:rsidR="002C4103" w:rsidRDefault="006B5801">
      <w:pPr>
        <w:rPr>
          <w:lang w:val="de-DE"/>
        </w:rPr>
      </w:pPr>
      <w:r>
        <w:rPr>
          <w:lang w:val="de-DE"/>
        </w:rPr>
        <w:t xml:space="preserve">d.h. = das heißt=c’est à </w:t>
      </w:r>
      <w:proofErr w:type="spellStart"/>
      <w:r>
        <w:rPr>
          <w:lang w:val="de-DE"/>
        </w:rPr>
        <w:t>dire</w:t>
      </w:r>
      <w:proofErr w:type="spellEnd"/>
    </w:p>
    <w:p w14:paraId="604BDE76" w14:textId="2C75D872" w:rsidR="006B5801" w:rsidRDefault="00F73C9D">
      <w:pPr>
        <w:rPr>
          <w:lang w:val="de-DE"/>
        </w:rPr>
      </w:pPr>
      <w:r>
        <w:rPr>
          <w:lang w:val="de-DE"/>
        </w:rPr>
        <w:t xml:space="preserve">vereinbar = </w:t>
      </w:r>
    </w:p>
    <w:p w14:paraId="3FFD586B" w14:textId="672A5E1D" w:rsidR="00021AED" w:rsidRDefault="00021AED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</w:p>
    <w:p w14:paraId="5F6970E0" w14:textId="30402F0E" w:rsidR="00021AED" w:rsidRDefault="009B3023">
      <w:pPr>
        <w:rPr>
          <w:lang w:val="de-DE"/>
        </w:rPr>
      </w:pPr>
      <w:r>
        <w:rPr>
          <w:lang w:val="de-DE"/>
        </w:rPr>
        <w:t xml:space="preserve">ab = à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de</w:t>
      </w:r>
    </w:p>
    <w:p w14:paraId="2959F0CC" w14:textId="0A93485F" w:rsidR="009B302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4F4C1298" w14:textId="351A26CD" w:rsidR="00927333" w:rsidRDefault="00927333">
      <w:pPr>
        <w:rPr>
          <w:lang w:val="de-DE"/>
        </w:rPr>
      </w:pPr>
      <w:proofErr w:type="spellStart"/>
      <w:r>
        <w:rPr>
          <w:lang w:val="de-DE"/>
        </w:rPr>
        <w:t>Zerstôren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détruire</w:t>
      </w:r>
      <w:proofErr w:type="spellEnd"/>
    </w:p>
    <w:p w14:paraId="474F5EF6" w14:textId="765CF21D" w:rsidR="00927333" w:rsidRDefault="00927333">
      <w:pPr>
        <w:rPr>
          <w:lang w:val="de-DE"/>
        </w:rPr>
      </w:pPr>
      <w:r>
        <w:rPr>
          <w:lang w:val="de-DE"/>
        </w:rPr>
        <w:t xml:space="preserve">Die Ausstellung = </w:t>
      </w:r>
      <w:proofErr w:type="spellStart"/>
      <w:r>
        <w:rPr>
          <w:lang w:val="de-DE"/>
        </w:rPr>
        <w:t>exposition</w:t>
      </w:r>
      <w:proofErr w:type="spellEnd"/>
    </w:p>
    <w:p w14:paraId="66C149DB" w14:textId="6506672F" w:rsidR="00927333" w:rsidRDefault="00927333">
      <w:pPr>
        <w:rPr>
          <w:lang w:val="de-DE"/>
        </w:rPr>
      </w:pPr>
      <w:r>
        <w:rPr>
          <w:lang w:val="de-DE"/>
        </w:rPr>
        <w:t xml:space="preserve">Das Werk (e) = </w:t>
      </w:r>
      <w:proofErr w:type="spellStart"/>
      <w:r>
        <w:rPr>
          <w:lang w:val="de-DE"/>
        </w:rPr>
        <w:t>oeuvre</w:t>
      </w:r>
      <w:proofErr w:type="spellEnd"/>
    </w:p>
    <w:p w14:paraId="41B15FCC" w14:textId="49A62341" w:rsidR="0092733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05A33E46" w14:textId="20BF11D4" w:rsidR="00927333" w:rsidRDefault="00927333">
      <w:pPr>
        <w:rPr>
          <w:lang w:val="de-DE"/>
        </w:rPr>
      </w:pPr>
      <w:r>
        <w:rPr>
          <w:lang w:val="de-DE"/>
        </w:rPr>
        <w:t xml:space="preserve">Das Kunstwerk = </w:t>
      </w:r>
      <w:proofErr w:type="spellStart"/>
      <w:r>
        <w:rPr>
          <w:lang w:val="de-DE"/>
        </w:rPr>
        <w:t>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</w:p>
    <w:p w14:paraId="0B4E3307" w14:textId="3E6E9815" w:rsidR="00927333" w:rsidRDefault="00927333">
      <w:pPr>
        <w:rPr>
          <w:lang w:val="de-DE"/>
        </w:rPr>
      </w:pPr>
      <w:r>
        <w:rPr>
          <w:lang w:val="de-DE"/>
        </w:rPr>
        <w:t xml:space="preserve">Verfemt = </w:t>
      </w:r>
      <w:proofErr w:type="spellStart"/>
      <w:r>
        <w:rPr>
          <w:lang w:val="de-DE"/>
        </w:rPr>
        <w:t>proscrit</w:t>
      </w:r>
      <w:proofErr w:type="spellEnd"/>
    </w:p>
    <w:p w14:paraId="09A14717" w14:textId="5EB946A6" w:rsidR="00927333" w:rsidRDefault="00927333">
      <w:pPr>
        <w:rPr>
          <w:lang w:val="de-DE"/>
        </w:rPr>
      </w:pPr>
      <w:r>
        <w:rPr>
          <w:lang w:val="de-DE"/>
        </w:rPr>
        <w:t xml:space="preserve">Öffentlich = </w:t>
      </w:r>
      <w:proofErr w:type="spellStart"/>
      <w:r>
        <w:rPr>
          <w:lang w:val="de-DE"/>
        </w:rPr>
        <w:t>publiquement</w:t>
      </w:r>
      <w:proofErr w:type="spellEnd"/>
    </w:p>
    <w:p w14:paraId="04D83410" w14:textId="2D883D18" w:rsidR="00927333" w:rsidRDefault="003305E6">
      <w:pPr>
        <w:rPr>
          <w:lang w:val="de-DE"/>
        </w:rPr>
      </w:pPr>
      <w:r>
        <w:rPr>
          <w:lang w:val="de-DE"/>
        </w:rPr>
        <w:t xml:space="preserve">Das Stillleben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morte</w:t>
      </w:r>
      <w:proofErr w:type="spellEnd"/>
    </w:p>
    <w:p w14:paraId="5E9C8F45" w14:textId="3194F11C" w:rsidR="003305E6" w:rsidRDefault="003305E6">
      <w:pPr>
        <w:rPr>
          <w:lang w:val="de-DE"/>
        </w:rPr>
      </w:pPr>
      <w:r>
        <w:rPr>
          <w:lang w:val="de-DE"/>
        </w:rPr>
        <w:t xml:space="preserve">Der Bauer = le </w:t>
      </w:r>
      <w:proofErr w:type="spellStart"/>
      <w:r>
        <w:rPr>
          <w:lang w:val="de-DE"/>
        </w:rPr>
        <w:t>paysant</w:t>
      </w:r>
      <w:proofErr w:type="spellEnd"/>
    </w:p>
    <w:p w14:paraId="39F291E5" w14:textId="5D8FA526" w:rsidR="00C34B44" w:rsidRDefault="00C34B44">
      <w:pPr>
        <w:rPr>
          <w:lang w:val="de-DE"/>
        </w:rPr>
      </w:pPr>
      <w:r>
        <w:rPr>
          <w:lang w:val="de-DE"/>
        </w:rPr>
        <w:t xml:space="preserve">Verherrlichen = </w:t>
      </w:r>
      <w:proofErr w:type="spellStart"/>
      <w:r>
        <w:rPr>
          <w:lang w:val="de-DE"/>
        </w:rPr>
        <w:t>glorifier</w:t>
      </w:r>
      <w:proofErr w:type="spellEnd"/>
    </w:p>
    <w:p w14:paraId="6ABF8628" w14:textId="77777777" w:rsidR="00C34B44" w:rsidRDefault="00C34B44">
      <w:pPr>
        <w:rPr>
          <w:lang w:val="de-DE"/>
        </w:rPr>
      </w:pPr>
    </w:p>
    <w:p w14:paraId="69874E84" w14:textId="77777777" w:rsidR="002C5249" w:rsidRDefault="002C5249">
      <w:pPr>
        <w:rPr>
          <w:lang w:val="de-DE"/>
        </w:rPr>
      </w:pPr>
    </w:p>
    <w:p w14:paraId="37117C0D" w14:textId="559A38D9" w:rsidR="00B22BD5" w:rsidRDefault="00B22BD5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\x\ri(\a\ac\hs4\co1(sprechen über +A;sprechen von+D))</w:instrText>
      </w:r>
      <w:r>
        <w:rPr>
          <w:lang w:val="de-DE"/>
        </w:rPr>
        <w:fldChar w:fldCharType="end"/>
      </w:r>
    </w:p>
    <w:p w14:paraId="1883B1F4" w14:textId="07727030" w:rsidR="00070C9B" w:rsidRDefault="00070C9B">
      <w:pPr>
        <w:rPr>
          <w:lang w:val="de-DE"/>
        </w:rPr>
      </w:pPr>
    </w:p>
    <w:p w14:paraId="4C46A4DF" w14:textId="22744968" w:rsidR="00070C9B" w:rsidRDefault="00070C9B">
      <w:pPr>
        <w:rPr>
          <w:lang w:val="de-DE"/>
        </w:rPr>
      </w:pPr>
      <w:r>
        <w:rPr>
          <w:lang w:val="de-DE"/>
        </w:rPr>
        <w:t xml:space="preserve">Marlene Dietrich </w:t>
      </w:r>
      <w:r w:rsidRPr="00070C9B">
        <w:rPr>
          <w:lang w:val="de-DE"/>
        </w:rPr>
        <w:sym w:font="Wingdings" w:char="F0E0"/>
      </w:r>
      <w:r>
        <w:rPr>
          <w:lang w:val="de-DE"/>
        </w:rPr>
        <w:t xml:space="preserve"> sie ist die Vereinigten Staaten ausgewandert geflohen.</w:t>
      </w:r>
    </w:p>
    <w:p w14:paraId="6230ED20" w14:textId="6DC8E7D1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eine deutsche Schauspielerin Sängerin.</w:t>
      </w:r>
    </w:p>
    <w:p w14:paraId="4F7222E7" w14:textId="3956CE1B" w:rsidR="00070C9B" w:rsidRDefault="00070C9B" w:rsidP="00070C9B">
      <w:pPr>
        <w:rPr>
          <w:lang w:val="de-DE"/>
        </w:rPr>
      </w:pPr>
      <w:r>
        <w:rPr>
          <w:lang w:val="de-DE"/>
        </w:rPr>
        <w:t>Erich Kästner er war in der Nazizeit in Deutschland.</w:t>
      </w:r>
    </w:p>
    <w:p w14:paraId="67D513FA" w14:textId="776B7DDC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Seine Bücher wurden öffentlich verbran</w:t>
      </w:r>
      <w:r w:rsidR="00F10213">
        <w:rPr>
          <w:lang w:val="de-DE"/>
        </w:rPr>
        <w:t>nt</w:t>
      </w:r>
    </w:p>
    <w:p w14:paraId="166CB8DC" w14:textId="7113A1BB" w:rsidR="00F10213" w:rsidRDefault="00F10213" w:rsidP="00F10213">
      <w:pPr>
        <w:rPr>
          <w:lang w:val="de-DE"/>
        </w:rPr>
      </w:pPr>
      <w:r>
        <w:rPr>
          <w:lang w:val="de-DE"/>
        </w:rPr>
        <w:t xml:space="preserve">Leni Riefenstahl </w:t>
      </w:r>
      <w:r w:rsidR="00300C19">
        <w:rPr>
          <w:lang w:val="de-DE"/>
        </w:rPr>
        <w:t xml:space="preserve">war eine </w:t>
      </w:r>
      <w:r w:rsidR="00FA7827">
        <w:rPr>
          <w:lang w:val="de-DE"/>
        </w:rPr>
        <w:t>Filmregisseurin</w:t>
      </w:r>
    </w:p>
    <w:p w14:paraId="40A8634C" w14:textId="7234B453" w:rsidR="00FA7827" w:rsidRDefault="00FA7827" w:rsidP="00FA782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War eine Freunden Von Hitler ist in Deutschland geblieben.</w:t>
      </w:r>
    </w:p>
    <w:p w14:paraId="6AF6D8D9" w14:textId="63E53007" w:rsidR="00FA7827" w:rsidRDefault="00FA7827" w:rsidP="00FA7827">
      <w:pPr>
        <w:rPr>
          <w:lang w:val="de-DE"/>
        </w:rPr>
      </w:pPr>
    </w:p>
    <w:p w14:paraId="6A706EF5" w14:textId="408F4252" w:rsidR="00885F3E" w:rsidRDefault="00885F3E" w:rsidP="00FA7827">
      <w:pPr>
        <w:rPr>
          <w:lang w:val="de-DE"/>
        </w:rPr>
      </w:pPr>
      <w:r>
        <w:rPr>
          <w:lang w:val="de-DE"/>
        </w:rPr>
        <w:t xml:space="preserve">In </w:t>
      </w:r>
      <w:r w:rsidR="002C5249">
        <w:rPr>
          <w:lang w:val="de-DE"/>
        </w:rPr>
        <w:t>Fokus auf – Kunst und Politik</w:t>
      </w:r>
    </w:p>
    <w:p w14:paraId="24B1A612" w14:textId="2CE48904" w:rsidR="002C5249" w:rsidRDefault="002C5249" w:rsidP="002C5249">
      <w:pPr>
        <w:rPr>
          <w:lang w:val="de-DE"/>
        </w:rPr>
      </w:pPr>
      <w:r>
        <w:rPr>
          <w:lang w:val="de-DE"/>
        </w:rPr>
        <w:t>Männer – sie rudern</w:t>
      </w:r>
    </w:p>
    <w:p w14:paraId="56692CC1" w14:textId="0791B149" w:rsidR="002C5249" w:rsidRDefault="002C5249" w:rsidP="002C5249">
      <w:pPr>
        <w:rPr>
          <w:lang w:val="de-DE"/>
        </w:rPr>
      </w:pPr>
    </w:p>
    <w:p w14:paraId="7B4AF6FC" w14:textId="705BCCEE" w:rsidR="00B53603" w:rsidRDefault="00B53603" w:rsidP="002C5249">
      <w:pPr>
        <w:rPr>
          <w:lang w:val="de-DE"/>
        </w:rPr>
      </w:pPr>
      <w:r>
        <w:rPr>
          <w:lang w:val="de-DE"/>
        </w:rPr>
        <w:t>Links:</w:t>
      </w:r>
    </w:p>
    <w:p w14:paraId="40EE2DDE" w14:textId="05F45542" w:rsidR="002C5249" w:rsidRDefault="002C5249" w:rsidP="002C5249">
      <w:pPr>
        <w:rPr>
          <w:lang w:val="de-DE"/>
        </w:rPr>
      </w:pPr>
      <w:r>
        <w:rPr>
          <w:lang w:val="de-DE"/>
        </w:rPr>
        <w:t>1936:</w:t>
      </w:r>
    </w:p>
    <w:p w14:paraId="09778558" w14:textId="27B8A68A" w:rsidR="002C5249" w:rsidRDefault="002C5249" w:rsidP="002C5249">
      <w:pPr>
        <w:rPr>
          <w:lang w:val="de-DE"/>
        </w:rPr>
      </w:pPr>
      <w:r>
        <w:rPr>
          <w:lang w:val="de-DE"/>
        </w:rPr>
        <w:t>Wer ist an der Macht? Hitler</w:t>
      </w:r>
    </w:p>
    <w:p w14:paraId="71D9C389" w14:textId="46B95ADE" w:rsidR="002C5249" w:rsidRDefault="00DD1EF0" w:rsidP="002C5249">
      <w:pPr>
        <w:rPr>
          <w:lang w:val="de-DE"/>
        </w:rPr>
      </w:pPr>
      <w:r>
        <w:rPr>
          <w:lang w:val="de-DE"/>
        </w:rPr>
        <w:t>Gesund = ein gesunder Geist in einem gesunden Körper.</w:t>
      </w:r>
    </w:p>
    <w:p w14:paraId="4FDFCF23" w14:textId="4DE8F0B1" w:rsidR="00DD1EF0" w:rsidRDefault="00D60ADC" w:rsidP="002C5249">
      <w:pPr>
        <w:rPr>
          <w:lang w:val="de-DE"/>
        </w:rPr>
      </w:pPr>
      <w:r>
        <w:rPr>
          <w:lang w:val="de-DE"/>
        </w:rPr>
        <w:t>Die Naziideologie wurde vermittelt</w:t>
      </w:r>
    </w:p>
    <w:p w14:paraId="7C669C93" w14:textId="0CD1A925" w:rsidR="00B53603" w:rsidRDefault="00B53603" w:rsidP="002C5249">
      <w:pPr>
        <w:rPr>
          <w:lang w:val="de-DE"/>
        </w:rPr>
      </w:pPr>
    </w:p>
    <w:p w14:paraId="6252AC75" w14:textId="678919CB" w:rsidR="00B53603" w:rsidRDefault="00B53603" w:rsidP="002C5249">
      <w:pPr>
        <w:rPr>
          <w:lang w:val="de-DE"/>
        </w:rPr>
      </w:pPr>
      <w:r>
        <w:rPr>
          <w:lang w:val="de-DE"/>
        </w:rPr>
        <w:t>Rechts:</w:t>
      </w:r>
    </w:p>
    <w:p w14:paraId="11AF6561" w14:textId="35599889" w:rsidR="00B53603" w:rsidRDefault="00B53603" w:rsidP="002C5249">
      <w:pPr>
        <w:rPr>
          <w:lang w:val="de-DE"/>
        </w:rPr>
      </w:pPr>
      <w:r>
        <w:rPr>
          <w:lang w:val="de-DE"/>
        </w:rPr>
        <w:t>1965:</w:t>
      </w:r>
    </w:p>
    <w:p w14:paraId="193B0654" w14:textId="1359C1CA" w:rsidR="00B53603" w:rsidRDefault="00B53603" w:rsidP="002C5249">
      <w:pPr>
        <w:rPr>
          <w:lang w:val="de-DE"/>
        </w:rPr>
      </w:pPr>
      <w:r>
        <w:rPr>
          <w:lang w:val="de-DE"/>
        </w:rPr>
        <w:t>Der Kalte Krieg</w:t>
      </w:r>
    </w:p>
    <w:p w14:paraId="756C2657" w14:textId="621B9281" w:rsidR="00B53603" w:rsidRDefault="00B53603" w:rsidP="002C5249">
      <w:pPr>
        <w:rPr>
          <w:lang w:val="de-DE"/>
        </w:rPr>
      </w:pPr>
      <w:r>
        <w:rPr>
          <w:lang w:val="de-DE"/>
        </w:rPr>
        <w:t>In der DDR</w:t>
      </w:r>
    </w:p>
    <w:p w14:paraId="56D04B22" w14:textId="128B7F8D" w:rsidR="00B53603" w:rsidRDefault="00477367" w:rsidP="002C5249">
      <w:pPr>
        <w:rPr>
          <w:lang w:val="de-DE"/>
        </w:rPr>
      </w:pPr>
      <w:r>
        <w:rPr>
          <w:lang w:val="de-DE"/>
        </w:rPr>
        <w:t>Das Gemälde symbolisiert die Freiheit.</w:t>
      </w:r>
    </w:p>
    <w:p w14:paraId="0CA8FFCB" w14:textId="1850F72A" w:rsidR="00477367" w:rsidRDefault="00477367" w:rsidP="002C5249">
      <w:pPr>
        <w:rPr>
          <w:lang w:val="de-DE"/>
        </w:rPr>
      </w:pPr>
      <w:r>
        <w:rPr>
          <w:lang w:val="de-DE"/>
        </w:rPr>
        <w:t>Die Berliner Mauer</w:t>
      </w:r>
    </w:p>
    <w:p w14:paraId="7526BF20" w14:textId="544BAC3D" w:rsidR="00477367" w:rsidRDefault="00477367" w:rsidP="002C5249">
      <w:pPr>
        <w:rPr>
          <w:lang w:val="de-DE"/>
        </w:rPr>
      </w:pPr>
      <w:r>
        <w:rPr>
          <w:lang w:val="de-DE"/>
        </w:rPr>
        <w:t>Der eiserne Vogel</w:t>
      </w:r>
    </w:p>
    <w:p w14:paraId="761B8B3B" w14:textId="7F26036E" w:rsidR="00477367" w:rsidRDefault="00477367" w:rsidP="002C5249">
      <w:pPr>
        <w:rPr>
          <w:lang w:val="de-DE"/>
        </w:rPr>
      </w:pPr>
      <w:r>
        <w:rPr>
          <w:lang w:val="de-DE"/>
        </w:rPr>
        <w:t>Die Hand befreit den Vogel</w:t>
      </w:r>
    </w:p>
    <w:p w14:paraId="705E952F" w14:textId="15717972" w:rsidR="00477367" w:rsidRDefault="00477367" w:rsidP="002C5249">
      <w:pPr>
        <w:rPr>
          <w:lang w:val="de-DE"/>
        </w:rPr>
      </w:pPr>
      <w:r>
        <w:rPr>
          <w:lang w:val="de-DE"/>
        </w:rPr>
        <w:t>Der Vogel ist das symbol des Frieden.</w:t>
      </w:r>
    </w:p>
    <w:p w14:paraId="3D4CB726" w14:textId="26436FA1" w:rsidR="00477367" w:rsidRDefault="00477367" w:rsidP="002C5249">
      <w:pPr>
        <w:rPr>
          <w:lang w:val="de-DE"/>
        </w:rPr>
      </w:pPr>
    </w:p>
    <w:p w14:paraId="041E2B8A" w14:textId="546A5ACB" w:rsidR="00C6050E" w:rsidRDefault="005E173A" w:rsidP="002C5249">
      <w:pPr>
        <w:rPr>
          <w:lang w:val="de-DE"/>
        </w:rPr>
      </w:pPr>
      <w:r>
        <w:rPr>
          <w:lang w:val="de-DE"/>
        </w:rPr>
        <w:t>Der Sozialismus in der DDR.</w:t>
      </w:r>
    </w:p>
    <w:p w14:paraId="0F2A05C0" w14:textId="5A2B5C5B" w:rsidR="005E173A" w:rsidRDefault="005E173A" w:rsidP="002C5249">
      <w:pPr>
        <w:rPr>
          <w:lang w:val="de-DE"/>
        </w:rPr>
      </w:pPr>
    </w:p>
    <w:p w14:paraId="648BA4F8" w14:textId="77777777" w:rsidR="00927333" w:rsidRDefault="00927333" w:rsidP="00927333">
      <w:pPr>
        <w:rPr>
          <w:lang w:val="de-DE"/>
        </w:rPr>
      </w:pPr>
      <w:r>
        <w:rPr>
          <w:lang w:val="de-DE"/>
        </w:rPr>
        <w:t>Der Expressionismus:</w:t>
      </w:r>
    </w:p>
    <w:p w14:paraId="4C830572" w14:textId="1B827C95" w:rsidR="005E173A" w:rsidRDefault="00927333" w:rsidP="002C5249">
      <w:pPr>
        <w:rPr>
          <w:lang w:val="de-DE"/>
        </w:rPr>
      </w:pPr>
      <w:r>
        <w:rPr>
          <w:lang w:val="de-DE"/>
        </w:rPr>
        <w:t>Beginnt am Anfang des 20. Jahrhunderts und endet kurz nach dem ersten Weltkrieg.</w:t>
      </w:r>
    </w:p>
    <w:p w14:paraId="77F22EA7" w14:textId="28256DC3" w:rsidR="00927333" w:rsidRDefault="00FD3527" w:rsidP="002C5249">
      <w:pPr>
        <w:rPr>
          <w:lang w:val="de-DE"/>
        </w:rPr>
      </w:pPr>
      <w:r>
        <w:rPr>
          <w:lang w:val="de-DE"/>
        </w:rPr>
        <w:t xml:space="preserve">Die Wurzeln des Expressionismus sehen im </w:t>
      </w:r>
      <w:proofErr w:type="spellStart"/>
      <w:r>
        <w:rPr>
          <w:lang w:val="de-DE"/>
        </w:rPr>
        <w:t>impressionismus</w:t>
      </w:r>
      <w:proofErr w:type="spellEnd"/>
      <w:r>
        <w:rPr>
          <w:lang w:val="de-DE"/>
        </w:rPr>
        <w:t>.</w:t>
      </w:r>
    </w:p>
    <w:p w14:paraId="7D9500B2" w14:textId="1CBE9D6A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Vorreiten </w:t>
      </w:r>
      <w:proofErr w:type="gramStart"/>
      <w:r>
        <w:rPr>
          <w:lang w:val="de-DE"/>
        </w:rPr>
        <w:t>sind</w:t>
      </w:r>
      <w:proofErr w:type="gramEnd"/>
      <w:r>
        <w:rPr>
          <w:lang w:val="de-DE"/>
        </w:rPr>
        <w:t xml:space="preserve">: Van Gogh, </w:t>
      </w:r>
      <w:proofErr w:type="spellStart"/>
      <w:r>
        <w:rPr>
          <w:lang w:val="de-DE"/>
        </w:rPr>
        <w:t>Gaugin</w:t>
      </w:r>
      <w:proofErr w:type="spellEnd"/>
      <w:r>
        <w:rPr>
          <w:lang w:val="de-DE"/>
        </w:rPr>
        <w:t>, Munch.</w:t>
      </w:r>
    </w:p>
    <w:p w14:paraId="57A9B9F5" w14:textId="254FCCAA" w:rsidR="00FD3527" w:rsidRDefault="00FD3527" w:rsidP="002C5249">
      <w:pPr>
        <w:rPr>
          <w:lang w:val="de-DE"/>
        </w:rPr>
      </w:pPr>
    </w:p>
    <w:p w14:paraId="016B5560" w14:textId="5D59764B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</w:t>
      </w:r>
      <w:r w:rsidR="00E0074A">
        <w:rPr>
          <w:lang w:val="de-DE"/>
        </w:rPr>
        <w:t>wichtigsten</w:t>
      </w:r>
      <w:r>
        <w:rPr>
          <w:lang w:val="de-DE"/>
        </w:rPr>
        <w:t xml:space="preserve"> Maler der Expressionismus </w:t>
      </w:r>
      <w:proofErr w:type="gramStart"/>
      <w:r>
        <w:rPr>
          <w:lang w:val="de-DE"/>
        </w:rPr>
        <w:t>sind :</w:t>
      </w:r>
      <w:proofErr w:type="gramEnd"/>
      <w:r>
        <w:rPr>
          <w:lang w:val="de-DE"/>
        </w:rPr>
        <w:t xml:space="preserve"> Emil </w:t>
      </w:r>
      <w:r w:rsidR="00353DC3">
        <w:rPr>
          <w:lang w:val="de-DE"/>
        </w:rPr>
        <w:t>N</w:t>
      </w:r>
      <w:r>
        <w:rPr>
          <w:lang w:val="de-DE"/>
        </w:rPr>
        <w:t>olde, August Macke, Franc Marc, L. Kirchen.</w:t>
      </w:r>
    </w:p>
    <w:p w14:paraId="47C1E7A4" w14:textId="270A079B" w:rsidR="00353DC3" w:rsidRDefault="00353DC3" w:rsidP="002C5249">
      <w:pPr>
        <w:rPr>
          <w:lang w:val="de-DE"/>
        </w:rPr>
      </w:pPr>
      <w:r>
        <w:rPr>
          <w:lang w:val="de-DE"/>
        </w:rPr>
        <w:t xml:space="preserve">Arnaud Brecker = </w:t>
      </w:r>
      <w:proofErr w:type="spellStart"/>
      <w:r>
        <w:rPr>
          <w:lang w:val="de-DE"/>
        </w:rPr>
        <w:t>Sculpteur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E56DFD">
        <w:rPr>
          <w:lang w:val="de-DE"/>
        </w:rPr>
        <w:t>’</w:t>
      </w:r>
      <w:r>
        <w:rPr>
          <w:lang w:val="de-DE"/>
        </w:rPr>
        <w:t>Hitler</w:t>
      </w:r>
      <w:proofErr w:type="spellEnd"/>
    </w:p>
    <w:p w14:paraId="654CD1A1" w14:textId="7BB36D56" w:rsidR="00E56DFD" w:rsidRDefault="003A74AC" w:rsidP="002C5249">
      <w:pPr>
        <w:rPr>
          <w:lang w:val="de-DE"/>
        </w:rPr>
      </w:pPr>
      <w:r>
        <w:rPr>
          <w:lang w:val="de-DE"/>
        </w:rPr>
        <w:t xml:space="preserve">Der Blaue Pferd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08B59314" w14:textId="1B202CE2" w:rsidR="003A74AC" w:rsidRDefault="003A74AC" w:rsidP="002C5249">
      <w:pPr>
        <w:rPr>
          <w:lang w:val="de-DE"/>
        </w:rPr>
      </w:pPr>
      <w:proofErr w:type="spellStart"/>
      <w:r>
        <w:rPr>
          <w:lang w:val="de-DE"/>
        </w:rPr>
        <w:lastRenderedPageBreak/>
        <w:t>Tout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irréaliste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3C669AEA" w14:textId="4751E16B" w:rsidR="003A74AC" w:rsidRDefault="003A74AC" w:rsidP="002C5249">
      <w:pPr>
        <w:rPr>
          <w:lang w:val="de-DE"/>
        </w:rPr>
      </w:pPr>
    </w:p>
    <w:p w14:paraId="6C004A11" w14:textId="2F4835AC" w:rsidR="003A74AC" w:rsidRDefault="003A74AC" w:rsidP="002C5249">
      <w:pPr>
        <w:rPr>
          <w:lang w:val="de-DE"/>
        </w:rPr>
      </w:pPr>
      <w:r>
        <w:rPr>
          <w:lang w:val="de-DE"/>
        </w:rPr>
        <w:t xml:space="preserve">Emil </w:t>
      </w:r>
      <w:proofErr w:type="spellStart"/>
      <w:r>
        <w:rPr>
          <w:lang w:val="de-DE"/>
        </w:rPr>
        <w:t>nolde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oeuvre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portrait</w:t>
      </w:r>
      <w:proofErr w:type="spellEnd"/>
      <w:r>
        <w:rPr>
          <w:lang w:val="de-DE"/>
        </w:rPr>
        <w:t xml:space="preserve"> :</w:t>
      </w:r>
      <w:r w:rsidRPr="003A74AC">
        <w:t xml:space="preserve"> </w:t>
      </w:r>
      <w:hyperlink r:id="rId7" w:history="1">
        <w:r w:rsidRPr="008F0A7D">
          <w:rPr>
            <w:rStyle w:val="Lienhypertexte"/>
            <w:lang w:val="de-DE"/>
          </w:rPr>
          <w:t>http://lakevio.canalblog.com/archives/2009/01/15/12048009.html</w:t>
        </w:r>
      </w:hyperlink>
    </w:p>
    <w:p w14:paraId="5573C66B" w14:textId="2BCBB5C9" w:rsidR="003A74AC" w:rsidRDefault="003A74AC" w:rsidP="002C5249">
      <w:pPr>
        <w:rPr>
          <w:lang w:val="de-DE"/>
        </w:rPr>
      </w:pPr>
    </w:p>
    <w:p w14:paraId="4109AFAB" w14:textId="77777777" w:rsidR="003A74AC" w:rsidRDefault="003A74AC" w:rsidP="002C5249">
      <w:pPr>
        <w:rPr>
          <w:lang w:val="de-DE"/>
        </w:rPr>
      </w:pPr>
    </w:p>
    <w:sectPr w:rsidR="003A74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92DD8" w14:textId="77777777" w:rsidR="000451E1" w:rsidRDefault="000451E1" w:rsidP="00F4573B">
      <w:pPr>
        <w:spacing w:after="0" w:line="240" w:lineRule="auto"/>
      </w:pPr>
      <w:r>
        <w:separator/>
      </w:r>
    </w:p>
  </w:endnote>
  <w:endnote w:type="continuationSeparator" w:id="0">
    <w:p w14:paraId="274E7996" w14:textId="77777777" w:rsidR="000451E1" w:rsidRDefault="000451E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7377418" w14:textId="77777777" w:rsidR="003A74AC" w:rsidRDefault="003A74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89C8FF" wp14:editId="3CF0A6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2F0E6" w14:textId="77777777" w:rsidR="003A74AC" w:rsidRDefault="003A74A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89C8F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32F0E6" w14:textId="77777777" w:rsidR="003A74AC" w:rsidRDefault="003A74A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9AAF9" w14:textId="77777777" w:rsidR="000451E1" w:rsidRDefault="000451E1" w:rsidP="00F4573B">
      <w:pPr>
        <w:spacing w:after="0" w:line="240" w:lineRule="auto"/>
      </w:pPr>
      <w:r>
        <w:separator/>
      </w:r>
    </w:p>
  </w:footnote>
  <w:footnote w:type="continuationSeparator" w:id="0">
    <w:p w14:paraId="767B2416" w14:textId="77777777" w:rsidR="000451E1" w:rsidRDefault="000451E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3C67" w14:textId="173A933C" w:rsidR="003A74AC" w:rsidRDefault="003A74A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4.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3143"/>
    <w:multiLevelType w:val="hybridMultilevel"/>
    <w:tmpl w:val="2DEAF98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7"/>
    <w:rsid w:val="00021AED"/>
    <w:rsid w:val="000451E1"/>
    <w:rsid w:val="00070C9B"/>
    <w:rsid w:val="00082570"/>
    <w:rsid w:val="000E66BB"/>
    <w:rsid w:val="00151752"/>
    <w:rsid w:val="00153283"/>
    <w:rsid w:val="001C17E7"/>
    <w:rsid w:val="002811C2"/>
    <w:rsid w:val="002C4103"/>
    <w:rsid w:val="002C5249"/>
    <w:rsid w:val="00300C19"/>
    <w:rsid w:val="003305E6"/>
    <w:rsid w:val="00353DC3"/>
    <w:rsid w:val="00384D68"/>
    <w:rsid w:val="003A74AC"/>
    <w:rsid w:val="00477367"/>
    <w:rsid w:val="004A4201"/>
    <w:rsid w:val="005B0E91"/>
    <w:rsid w:val="005E173A"/>
    <w:rsid w:val="006B5801"/>
    <w:rsid w:val="00763D17"/>
    <w:rsid w:val="0077541F"/>
    <w:rsid w:val="00871439"/>
    <w:rsid w:val="00885F3E"/>
    <w:rsid w:val="00927333"/>
    <w:rsid w:val="009B3023"/>
    <w:rsid w:val="00AF2AD0"/>
    <w:rsid w:val="00B163C8"/>
    <w:rsid w:val="00B22BD5"/>
    <w:rsid w:val="00B53603"/>
    <w:rsid w:val="00B5504D"/>
    <w:rsid w:val="00C3133C"/>
    <w:rsid w:val="00C34B44"/>
    <w:rsid w:val="00C6050E"/>
    <w:rsid w:val="00C93212"/>
    <w:rsid w:val="00CB6A2A"/>
    <w:rsid w:val="00D60ADC"/>
    <w:rsid w:val="00DD1EF0"/>
    <w:rsid w:val="00E0074A"/>
    <w:rsid w:val="00E1072C"/>
    <w:rsid w:val="00E56DFD"/>
    <w:rsid w:val="00F10213"/>
    <w:rsid w:val="00F3124E"/>
    <w:rsid w:val="00F3209A"/>
    <w:rsid w:val="00F32C12"/>
    <w:rsid w:val="00F4573B"/>
    <w:rsid w:val="00F73C9D"/>
    <w:rsid w:val="00FA1721"/>
    <w:rsid w:val="00FA782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392F7"/>
  <w15:chartTrackingRefBased/>
  <w15:docId w15:val="{F7CE4480-CDF7-46FD-920F-CF3CD92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70C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74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kevio.canalblog.com/archives/2009/01/15/120480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361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30</cp:revision>
  <dcterms:created xsi:type="dcterms:W3CDTF">2020-11-04T07:05:00Z</dcterms:created>
  <dcterms:modified xsi:type="dcterms:W3CDTF">2020-12-15T20:12:00Z</dcterms:modified>
</cp:coreProperties>
</file>