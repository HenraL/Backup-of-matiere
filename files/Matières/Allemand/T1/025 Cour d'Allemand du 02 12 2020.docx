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3740" w14:textId="4EC5FD61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>Vokabular:</w:t>
      </w:r>
    </w:p>
    <w:p w14:paraId="1F35C7BB" w14:textId="3A5209E7" w:rsidR="003730C3" w:rsidRDefault="003730C3">
      <w:pPr>
        <w:rPr>
          <w:lang w:val="de-DE"/>
        </w:rPr>
      </w:pPr>
      <w:r>
        <w:rPr>
          <w:lang w:val="de-DE"/>
        </w:rPr>
        <w:tab/>
        <w:t xml:space="preserve">Austreten = </w:t>
      </w:r>
      <w:r w:rsidRPr="00EB7182">
        <w:t>sortir de</w:t>
      </w:r>
    </w:p>
    <w:p w14:paraId="78DCDE3B" w14:textId="371DA432" w:rsidR="003730C3" w:rsidRDefault="003C574A">
      <w:pPr>
        <w:rPr>
          <w:lang w:val="de-DE"/>
        </w:rPr>
      </w:pPr>
      <w:r>
        <w:rPr>
          <w:lang w:val="de-DE"/>
        </w:rPr>
        <w:tab/>
        <w:t xml:space="preserve">Der Beruf = </w:t>
      </w:r>
      <w:r w:rsidRPr="00EB7182">
        <w:t>La profession</w:t>
      </w:r>
    </w:p>
    <w:p w14:paraId="0730DFF2" w14:textId="48CFEA10" w:rsidR="004641D1" w:rsidRDefault="004641D1">
      <w:pPr>
        <w:rPr>
          <w:lang w:val="de-DE"/>
        </w:rPr>
      </w:pPr>
      <w:r>
        <w:rPr>
          <w:lang w:val="de-DE"/>
        </w:rPr>
        <w:tab/>
        <w:t xml:space="preserve">Dürfen = </w:t>
      </w:r>
      <w:r w:rsidRPr="00EB7182">
        <w:t>avoir l</w:t>
      </w:r>
      <w:r w:rsidR="00716A0D" w:rsidRPr="00EB7182">
        <w:t>’</w:t>
      </w:r>
      <w:r w:rsidRPr="00EB7182">
        <w:t>autorisation</w:t>
      </w:r>
    </w:p>
    <w:p w14:paraId="0CB2DC67" w14:textId="144DDFA6" w:rsidR="00716A0D" w:rsidRDefault="00716A0D">
      <w:pPr>
        <w:rPr>
          <w:lang w:val="de-DE"/>
        </w:rPr>
      </w:pPr>
      <w:r>
        <w:rPr>
          <w:lang w:val="de-DE"/>
        </w:rPr>
        <w:tab/>
        <w:t>Verhaftet =</w:t>
      </w:r>
      <w:r w:rsidRPr="002471C1">
        <w:t xml:space="preserve"> arrêter</w:t>
      </w:r>
    </w:p>
    <w:p w14:paraId="0A899C07" w14:textId="68B5AE98" w:rsidR="00716A0D" w:rsidRDefault="00716A0D">
      <w:pPr>
        <w:rPr>
          <w:lang w:val="de-DE"/>
        </w:rPr>
      </w:pPr>
      <w:r>
        <w:rPr>
          <w:lang w:val="de-DE"/>
        </w:rPr>
        <w:tab/>
        <w:t xml:space="preserve">Republikflucht = </w:t>
      </w:r>
      <w:r w:rsidRPr="002471C1">
        <w:t>fuir la république</w:t>
      </w:r>
    </w:p>
    <w:p w14:paraId="1CF7E299" w14:textId="02D42779" w:rsidR="00716A0D" w:rsidRDefault="00716A0D">
      <w:pPr>
        <w:rPr>
          <w:lang w:val="de-DE"/>
        </w:rPr>
      </w:pPr>
      <w:r>
        <w:rPr>
          <w:lang w:val="de-DE"/>
        </w:rPr>
        <w:tab/>
        <w:t xml:space="preserve">Schafen = </w:t>
      </w:r>
      <w:r w:rsidRPr="002471C1">
        <w:t>réussir</w:t>
      </w:r>
    </w:p>
    <w:p w14:paraId="1FFAF831" w14:textId="2F535ED5" w:rsidR="00057E9E" w:rsidRDefault="00057E9E">
      <w:pPr>
        <w:rPr>
          <w:lang w:val="de-DE"/>
        </w:rPr>
      </w:pPr>
      <w:r>
        <w:rPr>
          <w:lang w:val="de-DE"/>
        </w:rPr>
        <w:tab/>
        <w:t xml:space="preserve">Staatsbürgerschaft = </w:t>
      </w:r>
      <w:r w:rsidRPr="002471C1">
        <w:t>Citoyenneté</w:t>
      </w:r>
    </w:p>
    <w:p w14:paraId="2C69E12E" w14:textId="2EB32495" w:rsidR="002D00EF" w:rsidRDefault="002D00EF">
      <w:pPr>
        <w:rPr>
          <w:lang w:val="de-DE"/>
        </w:rPr>
      </w:pPr>
      <w:r>
        <w:rPr>
          <w:lang w:val="de-DE"/>
        </w:rPr>
        <w:tab/>
        <w:t xml:space="preserve">Die Wende = </w:t>
      </w:r>
      <w:r w:rsidRPr="002471C1">
        <w:t>le tournant</w:t>
      </w:r>
    </w:p>
    <w:p w14:paraId="298F3708" w14:textId="799A0C7B" w:rsidR="007E39A6" w:rsidRDefault="007E39A6">
      <w:pPr>
        <w:rPr>
          <w:lang w:val="de-DE"/>
        </w:rPr>
      </w:pPr>
      <w:r>
        <w:rPr>
          <w:lang w:val="de-DE"/>
        </w:rPr>
        <w:tab/>
        <w:t xml:space="preserve">Der Grund (¨e) = </w:t>
      </w:r>
      <w:r w:rsidRPr="002471C1">
        <w:t>la raison</w:t>
      </w:r>
    </w:p>
    <w:p w14:paraId="25DDC186" w14:textId="74719A5B" w:rsidR="00AC23F8" w:rsidRDefault="00AC23F8">
      <w:pPr>
        <w:rPr>
          <w:lang w:val="de-DE"/>
        </w:rPr>
      </w:pPr>
      <w:r>
        <w:rPr>
          <w:lang w:val="de-DE"/>
        </w:rPr>
        <w:tab/>
        <w:t xml:space="preserve">Der </w:t>
      </w:r>
      <w:r w:rsidR="002471C1">
        <w:rPr>
          <w:lang w:val="de-DE"/>
        </w:rPr>
        <w:t>Anwalt</w:t>
      </w:r>
      <w:r>
        <w:rPr>
          <w:lang w:val="de-DE"/>
        </w:rPr>
        <w:t xml:space="preserve"> = </w:t>
      </w:r>
      <w:r w:rsidRPr="002471C1">
        <w:t>l</w:t>
      </w:r>
      <w:r w:rsidR="00EB7182" w:rsidRPr="002471C1">
        <w:t>’</w:t>
      </w:r>
      <w:r w:rsidRPr="002471C1">
        <w:t>avocat</w:t>
      </w:r>
    </w:p>
    <w:p w14:paraId="395CA9A9" w14:textId="614910E4" w:rsidR="00EB7182" w:rsidRDefault="00EB7182">
      <w:r>
        <w:rPr>
          <w:lang w:val="de-DE"/>
        </w:rPr>
        <w:tab/>
      </w:r>
      <w:r w:rsidR="002471C1">
        <w:rPr>
          <w:lang w:val="de-DE"/>
        </w:rPr>
        <w:t>Widerstand</w:t>
      </w:r>
      <w:r>
        <w:rPr>
          <w:lang w:val="de-DE"/>
        </w:rPr>
        <w:t xml:space="preserve"> Leisten = </w:t>
      </w:r>
      <w:r w:rsidRPr="002471C1">
        <w:t>faire de la résistance</w:t>
      </w:r>
    </w:p>
    <w:p w14:paraId="4B19DA49" w14:textId="3E0A72E6" w:rsidR="002471C1" w:rsidRDefault="002471C1">
      <w:r>
        <w:tab/>
      </w:r>
      <w:r w:rsidRPr="002471C1">
        <w:rPr>
          <w:lang w:val="de-AT"/>
        </w:rPr>
        <w:t xml:space="preserve">Der Störenfried </w:t>
      </w:r>
      <w:r>
        <w:t>= le perturbateur</w:t>
      </w:r>
    </w:p>
    <w:p w14:paraId="31E6B314" w14:textId="6C9DABED" w:rsidR="002471C1" w:rsidRDefault="002471C1">
      <w:r>
        <w:tab/>
      </w:r>
      <w:r w:rsidR="00B80FFC" w:rsidRPr="00B80FFC">
        <w:rPr>
          <w:lang w:val="de-DE"/>
        </w:rPr>
        <w:t>Raum</w:t>
      </w:r>
      <w:r w:rsidR="00B80FFC">
        <w:t xml:space="preserve"> = l’espace</w:t>
      </w:r>
    </w:p>
    <w:p w14:paraId="14A4B9AC" w14:textId="44E0F784" w:rsidR="00240C2D" w:rsidRPr="00CE56E6" w:rsidRDefault="00B80FFC" w:rsidP="00240C2D">
      <w:r>
        <w:rPr>
          <w:lang w:val="de-AT"/>
        </w:rPr>
        <w:tab/>
      </w:r>
      <w:r w:rsidR="00240C2D">
        <w:rPr>
          <w:lang w:val="de-DE"/>
        </w:rPr>
        <w:t>Frauenpower =</w:t>
      </w:r>
      <w:r w:rsidR="00240C2D" w:rsidRPr="00CE56E6">
        <w:t xml:space="preserve"> le pouvoir des femmes</w:t>
      </w:r>
    </w:p>
    <w:p w14:paraId="05845860" w14:textId="0EF8B827" w:rsidR="00240C2D" w:rsidRDefault="00240C2D" w:rsidP="00240C2D">
      <w:pPr>
        <w:rPr>
          <w:lang w:val="de-DE"/>
        </w:rPr>
      </w:pPr>
      <w:r>
        <w:rPr>
          <w:lang w:val="de-DE"/>
        </w:rPr>
        <w:tab/>
        <w:t xml:space="preserve">Powerfrauen = </w:t>
      </w:r>
      <w:r w:rsidRPr="00CE56E6">
        <w:t>le pouvoir aux femmes</w:t>
      </w:r>
    </w:p>
    <w:p w14:paraId="76BD6B35" w14:textId="115CB3B3" w:rsidR="00CE56E6" w:rsidRPr="00CE56E6" w:rsidRDefault="00CE56E6" w:rsidP="00240C2D">
      <w:r>
        <w:rPr>
          <w:lang w:val="de-DE"/>
        </w:rPr>
        <w:tab/>
        <w:t>Die Gesellschaft =</w:t>
      </w:r>
      <w:r w:rsidRPr="00CE56E6">
        <w:t xml:space="preserve"> la société</w:t>
      </w:r>
    </w:p>
    <w:p w14:paraId="2C669D51" w14:textId="58AF56FC" w:rsidR="00CE56E6" w:rsidRDefault="00CE56E6" w:rsidP="00240C2D">
      <w:pPr>
        <w:rPr>
          <w:lang w:val="de-DE"/>
        </w:rPr>
      </w:pPr>
      <w:r>
        <w:rPr>
          <w:lang w:val="de-DE"/>
        </w:rPr>
        <w:tab/>
      </w:r>
      <w:r w:rsidR="00B50CB1">
        <w:rPr>
          <w:lang w:val="de-DE"/>
        </w:rPr>
        <w:t xml:space="preserve">Frauentag = </w:t>
      </w:r>
      <w:r w:rsidR="00B50CB1" w:rsidRPr="00B50CB1">
        <w:t>la journée de la femme</w:t>
      </w:r>
    </w:p>
    <w:p w14:paraId="59A8F2EA" w14:textId="7E6EBBDD" w:rsidR="00B50CB1" w:rsidRDefault="00B50CB1" w:rsidP="00240C2D">
      <w:pPr>
        <w:rPr>
          <w:lang w:val="de-DE"/>
        </w:rPr>
      </w:pPr>
      <w:r>
        <w:rPr>
          <w:lang w:val="de-DE"/>
        </w:rPr>
        <w:tab/>
        <w:t xml:space="preserve">Die Abschaffung = </w:t>
      </w:r>
      <w:r w:rsidRPr="00B50CB1">
        <w:t xml:space="preserve">suppression </w:t>
      </w:r>
    </w:p>
    <w:p w14:paraId="3EAA165F" w14:textId="45CDE1FB" w:rsidR="00B50CB1" w:rsidRDefault="00B50CB1" w:rsidP="00240C2D">
      <w:pPr>
        <w:rPr>
          <w:lang w:val="de-DE"/>
        </w:rPr>
      </w:pPr>
      <w:r>
        <w:rPr>
          <w:lang w:val="de-DE"/>
        </w:rPr>
        <w:tab/>
      </w:r>
      <w:r w:rsidR="00E21807">
        <w:rPr>
          <w:lang w:val="de-DE"/>
        </w:rPr>
        <w:t xml:space="preserve">Grundgesetz = </w:t>
      </w:r>
      <w:r w:rsidR="00E21807" w:rsidRPr="00E21807">
        <w:t>la loi fondamentale</w:t>
      </w:r>
      <w:r w:rsidR="00E21807">
        <w:rPr>
          <w:lang w:val="de-DE"/>
        </w:rPr>
        <w:t>.</w:t>
      </w:r>
    </w:p>
    <w:p w14:paraId="066324F7" w14:textId="3454C497" w:rsidR="00E21807" w:rsidRPr="002471C1" w:rsidRDefault="00E21807" w:rsidP="00240C2D">
      <w:pPr>
        <w:rPr>
          <w:lang w:val="de-DE"/>
        </w:rPr>
      </w:pPr>
      <w:r>
        <w:rPr>
          <w:lang w:val="de-DE"/>
        </w:rPr>
        <w:tab/>
        <w:t xml:space="preserve">Wegen +G = </w:t>
      </w:r>
      <w:r w:rsidRPr="0042344F">
        <w:t>à cause de</w:t>
      </w:r>
    </w:p>
    <w:p w14:paraId="77D995CF" w14:textId="4ADA9A54" w:rsidR="00B80FFC" w:rsidRDefault="0042344F">
      <w:pPr>
        <w:rPr>
          <w:lang w:val="de-AT"/>
        </w:rPr>
      </w:pPr>
      <w:r>
        <w:rPr>
          <w:lang w:val="de-AT"/>
        </w:rPr>
        <w:tab/>
      </w:r>
      <w:r>
        <w:rPr>
          <w:lang w:val="de-DE"/>
        </w:rPr>
        <w:t xml:space="preserve">Gleich berechtigt sein: </w:t>
      </w:r>
      <w:r w:rsidRPr="0042344F">
        <w:t>avoir les mêmes droits</w:t>
      </w:r>
    </w:p>
    <w:p w14:paraId="43D23DB1" w14:textId="49D0FDD2" w:rsidR="0042344F" w:rsidRPr="0042344F" w:rsidRDefault="0042344F">
      <w:r>
        <w:rPr>
          <w:lang w:val="de-AT"/>
        </w:rPr>
        <w:tab/>
        <w:t xml:space="preserve">Die Anschauung = </w:t>
      </w:r>
      <w:r w:rsidRPr="0042344F">
        <w:t>l’opinion</w:t>
      </w:r>
    </w:p>
    <w:p w14:paraId="50E4283B" w14:textId="7F636A82" w:rsidR="0042344F" w:rsidRDefault="0042344F">
      <w:pPr>
        <w:rPr>
          <w:lang w:val="de-AT"/>
        </w:rPr>
      </w:pPr>
      <w:r>
        <w:rPr>
          <w:lang w:val="de-AT"/>
        </w:rPr>
        <w:tab/>
        <w:t xml:space="preserve">Entscheiden = </w:t>
      </w:r>
      <w:r w:rsidRPr="0042344F">
        <w:t>décider</w:t>
      </w:r>
    </w:p>
    <w:p w14:paraId="4604B202" w14:textId="23F9F291" w:rsidR="0042344F" w:rsidRDefault="0042344F">
      <w:pPr>
        <w:rPr>
          <w:lang w:val="de-AT"/>
        </w:rPr>
      </w:pPr>
      <w:r>
        <w:rPr>
          <w:lang w:val="de-AT"/>
        </w:rPr>
        <w:tab/>
        <w:t>Nun = Jetzt</w:t>
      </w:r>
    </w:p>
    <w:p w14:paraId="46DB6989" w14:textId="4018DD8E" w:rsidR="0042344F" w:rsidRDefault="0042344F">
      <w:pPr>
        <w:rPr>
          <w:lang w:val="de-AT"/>
        </w:rPr>
      </w:pPr>
      <w:r>
        <w:rPr>
          <w:lang w:val="de-AT"/>
        </w:rPr>
        <w:tab/>
      </w:r>
      <w:r w:rsidR="001467EA">
        <w:rPr>
          <w:lang w:val="de-AT"/>
        </w:rPr>
        <w:t xml:space="preserve">Berufstätig sein = </w:t>
      </w:r>
      <w:r w:rsidR="001467EA" w:rsidRPr="001467EA">
        <w:t>exercer une profession</w:t>
      </w:r>
    </w:p>
    <w:p w14:paraId="14F86974" w14:textId="4FE5240A" w:rsidR="001467EA" w:rsidRPr="001467EA" w:rsidRDefault="001467EA">
      <w:r>
        <w:rPr>
          <w:lang w:val="de-AT"/>
        </w:rPr>
        <w:tab/>
        <w:t xml:space="preserve">Die Ehe = </w:t>
      </w:r>
      <w:r w:rsidRPr="001467EA">
        <w:t>le couple</w:t>
      </w:r>
    </w:p>
    <w:p w14:paraId="24A477E4" w14:textId="35503F1A" w:rsidR="001467EA" w:rsidRDefault="001467EA">
      <w:pPr>
        <w:rPr>
          <w:lang w:val="de-AT"/>
        </w:rPr>
      </w:pPr>
      <w:r>
        <w:rPr>
          <w:lang w:val="de-AT"/>
        </w:rPr>
        <w:tab/>
        <w:t xml:space="preserve">Partnerschaftlich = </w:t>
      </w:r>
      <w:r w:rsidRPr="001467EA">
        <w:t>d’égal à égal</w:t>
      </w:r>
    </w:p>
    <w:p w14:paraId="130D85B7" w14:textId="69BF3ADF" w:rsidR="001467EA" w:rsidRPr="002471C1" w:rsidRDefault="00C37AFC">
      <w:pPr>
        <w:rPr>
          <w:lang w:val="de-AT"/>
        </w:rPr>
      </w:pPr>
      <w:r>
        <w:rPr>
          <w:lang w:val="de-AT"/>
        </w:rPr>
        <w:tab/>
        <w:t xml:space="preserve">Die Elternzeit = </w:t>
      </w:r>
      <w:r w:rsidRPr="00C37AFC">
        <w:t>le congé parental</w:t>
      </w:r>
    </w:p>
    <w:p w14:paraId="6C0936F1" w14:textId="77777777" w:rsidR="003C574A" w:rsidRDefault="003C574A">
      <w:pPr>
        <w:rPr>
          <w:lang w:val="de-DE"/>
        </w:rPr>
      </w:pPr>
    </w:p>
    <w:p w14:paraId="72F6CD13" w14:textId="66D4480C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lastRenderedPageBreak/>
        <w:t>Korrektion des Test:</w:t>
      </w:r>
    </w:p>
    <w:p w14:paraId="1817E70A" w14:textId="673B8F56" w:rsidR="00C37AFC" w:rsidRPr="0021600A" w:rsidRDefault="0021600A">
      <w:pPr>
        <w:rPr>
          <w:lang w:val="de-DE"/>
        </w:rPr>
      </w:pPr>
      <w:r w:rsidRPr="0021600A">
        <w:rPr>
          <w:lang w:val="de-DE"/>
        </w:rPr>
        <w:t>1)</w:t>
      </w:r>
    </w:p>
    <w:p w14:paraId="09C9B43F" w14:textId="6E1A393A" w:rsidR="0021600A" w:rsidRPr="0021600A" w:rsidRDefault="0021600A">
      <w:pPr>
        <w:rPr>
          <w:lang w:val="de-DE"/>
        </w:rPr>
      </w:pPr>
      <w:r w:rsidRPr="0021600A">
        <w:rPr>
          <w:lang w:val="de-DE"/>
        </w:rPr>
        <w:t xml:space="preserve"> Der Malverbot</w:t>
      </w:r>
    </w:p>
    <w:p w14:paraId="7F125C87" w14:textId="06AA7A73" w:rsidR="0021600A" w:rsidRPr="0021600A" w:rsidRDefault="0021600A">
      <w:pPr>
        <w:rPr>
          <w:lang w:val="de-DE"/>
        </w:rPr>
      </w:pPr>
      <w:r w:rsidRPr="0021600A">
        <w:rPr>
          <w:lang w:val="de-DE"/>
        </w:rPr>
        <w:t>2)</w:t>
      </w:r>
    </w:p>
    <w:p w14:paraId="552833D7" w14:textId="59A9C747" w:rsidR="0021600A" w:rsidRPr="0021600A" w:rsidRDefault="0021600A">
      <w:pPr>
        <w:rPr>
          <w:lang w:val="de-DE"/>
        </w:rPr>
      </w:pPr>
      <w:r w:rsidRPr="0021600A">
        <w:rPr>
          <w:lang w:val="de-DE"/>
        </w:rPr>
        <w:t>Bekommen, erhalten</w:t>
      </w:r>
    </w:p>
    <w:p w14:paraId="614ED704" w14:textId="3837DDB2" w:rsidR="0021600A" w:rsidRPr="0021600A" w:rsidRDefault="0021600A">
      <w:pPr>
        <w:rPr>
          <w:lang w:val="de-DE"/>
        </w:rPr>
      </w:pPr>
      <w:r w:rsidRPr="0021600A">
        <w:rPr>
          <w:lang w:val="de-DE"/>
        </w:rPr>
        <w:t>3)</w:t>
      </w:r>
    </w:p>
    <w:p w14:paraId="5240CFCD" w14:textId="61A4F28A" w:rsidR="0021600A" w:rsidRPr="0021600A" w:rsidRDefault="0021600A">
      <w:pPr>
        <w:rPr>
          <w:lang w:val="de-DE"/>
        </w:rPr>
      </w:pPr>
      <w:r w:rsidRPr="0021600A">
        <w:rPr>
          <w:lang w:val="de-DE"/>
        </w:rPr>
        <w:t>brauchen</w:t>
      </w:r>
    </w:p>
    <w:p w14:paraId="666E5370" w14:textId="709F186F" w:rsidR="0021600A" w:rsidRPr="0021600A" w:rsidRDefault="0021600A">
      <w:pPr>
        <w:rPr>
          <w:lang w:val="de-DE"/>
        </w:rPr>
      </w:pPr>
      <w:r w:rsidRPr="0021600A">
        <w:rPr>
          <w:lang w:val="de-DE"/>
        </w:rPr>
        <w:t>4)</w:t>
      </w:r>
    </w:p>
    <w:p w14:paraId="22795283" w14:textId="21E21445" w:rsidR="0021600A" w:rsidRPr="0021600A" w:rsidRDefault="0021600A">
      <w:pPr>
        <w:rPr>
          <w:lang w:val="de-DE"/>
        </w:rPr>
      </w:pPr>
      <w:r w:rsidRPr="0021600A">
        <w:rPr>
          <w:lang w:val="de-DE"/>
        </w:rPr>
        <w:t>Der Künstler (-)</w:t>
      </w:r>
    </w:p>
    <w:p w14:paraId="79306D09" w14:textId="7062BEB5" w:rsidR="0021600A" w:rsidRPr="0021600A" w:rsidRDefault="0021600A">
      <w:pPr>
        <w:rPr>
          <w:lang w:val="de-DE"/>
        </w:rPr>
      </w:pPr>
      <w:r w:rsidRPr="0021600A">
        <w:rPr>
          <w:lang w:val="de-DE"/>
        </w:rPr>
        <w:t>5)</w:t>
      </w:r>
    </w:p>
    <w:p w14:paraId="173B2C41" w14:textId="2245923A" w:rsidR="0021600A" w:rsidRDefault="0021600A">
      <w:pPr>
        <w:rPr>
          <w:lang w:val="de-DE"/>
        </w:rPr>
      </w:pPr>
      <w:r>
        <w:rPr>
          <w:lang w:val="de-DE"/>
        </w:rPr>
        <w:t>Das Vorbild</w:t>
      </w:r>
    </w:p>
    <w:p w14:paraId="62077331" w14:textId="088F30E9" w:rsidR="0021600A" w:rsidRDefault="0021600A">
      <w:pPr>
        <w:rPr>
          <w:lang w:val="de-DE"/>
        </w:rPr>
      </w:pPr>
      <w:r>
        <w:rPr>
          <w:lang w:val="de-DE"/>
        </w:rPr>
        <w:t>6)</w:t>
      </w:r>
    </w:p>
    <w:p w14:paraId="78540BDF" w14:textId="62F60E14" w:rsidR="0021600A" w:rsidRDefault="0021600A">
      <w:pPr>
        <w:rPr>
          <w:lang w:val="de-DE"/>
        </w:rPr>
      </w:pPr>
      <w:r>
        <w:rPr>
          <w:lang w:val="de-DE"/>
        </w:rPr>
        <w:t>Hindern, Verbindern</w:t>
      </w:r>
    </w:p>
    <w:p w14:paraId="139E0AC0" w14:textId="41C3EFCD" w:rsidR="0021600A" w:rsidRDefault="0021600A">
      <w:pPr>
        <w:rPr>
          <w:lang w:val="de-DE"/>
        </w:rPr>
      </w:pPr>
      <w:r>
        <w:rPr>
          <w:lang w:val="de-DE"/>
        </w:rPr>
        <w:t>7)</w:t>
      </w:r>
    </w:p>
    <w:p w14:paraId="14D367CA" w14:textId="2FF235E2" w:rsidR="0021600A" w:rsidRDefault="0021600A">
      <w:pPr>
        <w:rPr>
          <w:lang w:val="de-DE"/>
        </w:rPr>
      </w:pPr>
      <w:r>
        <w:rPr>
          <w:lang w:val="de-DE"/>
        </w:rPr>
        <w:t>Der Narr (en,</w:t>
      </w:r>
      <w:r w:rsidR="002471C1">
        <w:rPr>
          <w:lang w:val="de-DE"/>
        </w:rPr>
        <w:t xml:space="preserve"> </w:t>
      </w:r>
      <w:r>
        <w:rPr>
          <w:lang w:val="de-DE"/>
        </w:rPr>
        <w:t>en), den Wahnsinnige (n)</w:t>
      </w:r>
    </w:p>
    <w:p w14:paraId="379ABC03" w14:textId="2D2AE1CB" w:rsidR="0021600A" w:rsidRDefault="0021600A">
      <w:pPr>
        <w:rPr>
          <w:lang w:val="de-DE"/>
        </w:rPr>
      </w:pPr>
      <w:r>
        <w:rPr>
          <w:lang w:val="de-DE"/>
        </w:rPr>
        <w:t>8)</w:t>
      </w:r>
    </w:p>
    <w:p w14:paraId="6124EC41" w14:textId="756042D8" w:rsidR="0021600A" w:rsidRDefault="0021600A">
      <w:pPr>
        <w:rPr>
          <w:lang w:val="de-DE"/>
        </w:rPr>
      </w:pPr>
      <w:r>
        <w:rPr>
          <w:lang w:val="de-DE"/>
        </w:rPr>
        <w:t>Die entartete Kunst</w:t>
      </w:r>
    </w:p>
    <w:p w14:paraId="64DC0AA3" w14:textId="1AB86F20" w:rsidR="0021600A" w:rsidRDefault="0021600A">
      <w:pPr>
        <w:rPr>
          <w:lang w:val="de-DE"/>
        </w:rPr>
      </w:pPr>
      <w:r>
        <w:rPr>
          <w:lang w:val="de-DE"/>
        </w:rPr>
        <w:t>9)</w:t>
      </w:r>
    </w:p>
    <w:p w14:paraId="308BD613" w14:textId="2D69A8B8" w:rsidR="0021600A" w:rsidRDefault="0021600A">
      <w:pPr>
        <w:rPr>
          <w:lang w:val="de-DE"/>
        </w:rPr>
      </w:pPr>
      <w:r>
        <w:rPr>
          <w:lang w:val="de-DE"/>
        </w:rPr>
        <w:t>Er will nicht aufhören zu machen.</w:t>
      </w:r>
    </w:p>
    <w:p w14:paraId="497A56C9" w14:textId="361915B6" w:rsidR="0021600A" w:rsidRDefault="0021600A">
      <w:pPr>
        <w:rPr>
          <w:lang w:val="de-DE"/>
        </w:rPr>
      </w:pPr>
    </w:p>
    <w:p w14:paraId="7B62ADB2" w14:textId="1C5239B4" w:rsidR="003730C3" w:rsidRPr="00716A0D" w:rsidRDefault="003730C3">
      <w:pPr>
        <w:rPr>
          <w:b/>
          <w:bCs/>
          <w:lang w:val="de-DE"/>
        </w:rPr>
      </w:pPr>
      <w:r w:rsidRPr="00716A0D">
        <w:rPr>
          <w:b/>
          <w:bCs/>
          <w:lang w:val="de-DE"/>
        </w:rPr>
        <w:t xml:space="preserve">Korrektion des Übung „Musik als </w:t>
      </w:r>
      <w:r w:rsidR="007E39A6" w:rsidRPr="00716A0D">
        <w:rPr>
          <w:b/>
          <w:bCs/>
          <w:lang w:val="de-DE"/>
        </w:rPr>
        <w:t>Mittel</w:t>
      </w:r>
      <w:r w:rsidRPr="00716A0D">
        <w:rPr>
          <w:b/>
          <w:bCs/>
          <w:lang w:val="de-DE"/>
        </w:rPr>
        <w:t xml:space="preserve"> zum Widerstand“</w:t>
      </w:r>
    </w:p>
    <w:p w14:paraId="5B207532" w14:textId="073CEC57" w:rsidR="003730C3" w:rsidRDefault="003730C3">
      <w:pPr>
        <w:rPr>
          <w:lang w:val="de-DE"/>
        </w:rPr>
      </w:pPr>
    </w:p>
    <w:p w14:paraId="47436BAB" w14:textId="43A0628C" w:rsidR="003730C3" w:rsidRDefault="003730C3">
      <w:pPr>
        <w:rPr>
          <w:lang w:val="de-DE"/>
        </w:rPr>
      </w:pPr>
      <w:r>
        <w:rPr>
          <w:lang w:val="de-DE"/>
        </w:rPr>
        <w:t xml:space="preserve">Stephan </w:t>
      </w:r>
      <w:r w:rsidRPr="003730C3">
        <w:rPr>
          <w:lang w:val="de-DE"/>
        </w:rPr>
        <w:sym w:font="Wingdings" w:char="F0E0"/>
      </w:r>
      <w:r>
        <w:rPr>
          <w:lang w:val="de-DE"/>
        </w:rPr>
        <w:t xml:space="preserve"> Musiker </w:t>
      </w:r>
    </w:p>
    <w:p w14:paraId="7AF15BAA" w14:textId="5DBC1D61" w:rsidR="003730C3" w:rsidRDefault="003730C3" w:rsidP="003730C3">
      <w:pPr>
        <w:ind w:left="708"/>
        <w:rPr>
          <w:lang w:val="de-DE"/>
        </w:rPr>
      </w:pPr>
      <w:r>
        <w:rPr>
          <w:lang w:val="de-DE"/>
        </w:rPr>
        <w:t xml:space="preserve">      Gegner der DDR</w:t>
      </w:r>
    </w:p>
    <w:p w14:paraId="76C2D8ED" w14:textId="1B9502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Der Regimegegner</w:t>
      </w:r>
    </w:p>
    <w:p w14:paraId="3E7B8602" w14:textId="1DF63607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Zuerst war er in der SED und Ratte viel Erfolg. Er war Staatskünstler.</w:t>
      </w:r>
    </w:p>
    <w:p w14:paraId="0983703B" w14:textId="7903F1DF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Dan trat er 1985 aus der SED aus.</w:t>
      </w:r>
    </w:p>
    <w:p w14:paraId="1AAEDA10" w14:textId="2B30DB94" w:rsidR="003730C3" w:rsidRDefault="003730C3">
      <w:pPr>
        <w:rPr>
          <w:lang w:val="de-DE"/>
        </w:rPr>
      </w:pPr>
      <w:r>
        <w:rPr>
          <w:lang w:val="de-DE"/>
        </w:rPr>
        <w:tab/>
        <w:t xml:space="preserve">      </w:t>
      </w:r>
      <w:r w:rsidR="003C574A">
        <w:rPr>
          <w:lang w:val="de-DE"/>
        </w:rPr>
        <w:t>Er sang Regimekritische Lieder. Deshalb bekam er Berufsverbot.</w:t>
      </w:r>
    </w:p>
    <w:p w14:paraId="0C648ED1" w14:textId="35CB8F93" w:rsidR="003C574A" w:rsidRDefault="004641D1">
      <w:pPr>
        <w:rPr>
          <w:lang w:val="de-DE"/>
        </w:rPr>
      </w:pPr>
      <w:r>
        <w:rPr>
          <w:lang w:val="de-DE"/>
        </w:rPr>
        <w:tab/>
        <w:t xml:space="preserve">      Er will demonstrieren.</w:t>
      </w:r>
    </w:p>
    <w:p w14:paraId="5D4FC8B3" w14:textId="7E7F321C" w:rsidR="004641D1" w:rsidRDefault="004641D1">
      <w:pPr>
        <w:rPr>
          <w:lang w:val="de-DE"/>
        </w:rPr>
      </w:pPr>
      <w:r>
        <w:rPr>
          <w:lang w:val="de-DE"/>
        </w:rPr>
        <w:t>Darf man in der DDR demonstrieren?</w:t>
      </w:r>
    </w:p>
    <w:p w14:paraId="70B25E2B" w14:textId="6334BF98" w:rsidR="004641D1" w:rsidRDefault="004641D1" w:rsidP="004641D1">
      <w:pPr>
        <w:ind w:firstLine="708"/>
        <w:rPr>
          <w:lang w:val="de-DE"/>
        </w:rPr>
      </w:pPr>
      <w:r>
        <w:rPr>
          <w:lang w:val="de-DE"/>
        </w:rPr>
        <w:lastRenderedPageBreak/>
        <w:t>Nein, es ist verboten.</w:t>
      </w:r>
    </w:p>
    <w:p w14:paraId="79A71570" w14:textId="368D467F" w:rsidR="004641D1" w:rsidRDefault="004641D1" w:rsidP="004641D1">
      <w:pPr>
        <w:rPr>
          <w:lang w:val="de-DE"/>
        </w:rPr>
      </w:pPr>
      <w:r>
        <w:rPr>
          <w:lang w:val="de-DE"/>
        </w:rPr>
        <w:t xml:space="preserve">Deshalb wurde er </w:t>
      </w:r>
      <w:r w:rsidR="00716A0D">
        <w:rPr>
          <w:lang w:val="de-DE"/>
        </w:rPr>
        <w:t>verhaftet</w:t>
      </w:r>
      <w:r>
        <w:rPr>
          <w:lang w:val="de-DE"/>
        </w:rPr>
        <w:t xml:space="preserve"> und ist ins Gefängnis gebracht.</w:t>
      </w:r>
    </w:p>
    <w:p w14:paraId="63D04990" w14:textId="5A271008" w:rsidR="004641D1" w:rsidRDefault="004641D1" w:rsidP="004641D1">
      <w:pPr>
        <w:rPr>
          <w:lang w:val="de-DE"/>
        </w:rPr>
      </w:pPr>
      <w:r>
        <w:rPr>
          <w:lang w:val="de-DE"/>
        </w:rPr>
        <w:t>Seine Frau ist auch ins Gefängnis</w:t>
      </w:r>
      <w:r w:rsidR="00716A0D">
        <w:rPr>
          <w:lang w:val="de-DE"/>
        </w:rPr>
        <w:t>.</w:t>
      </w:r>
    </w:p>
    <w:p w14:paraId="279EDB40" w14:textId="01C84EDB" w:rsidR="00716A0D" w:rsidRDefault="00716A0D" w:rsidP="004641D1">
      <w:pPr>
        <w:rPr>
          <w:lang w:val="de-DE"/>
        </w:rPr>
      </w:pPr>
      <w:r>
        <w:rPr>
          <w:lang w:val="de-DE"/>
        </w:rPr>
        <w:t>„Republikflucht“</w:t>
      </w:r>
    </w:p>
    <w:p w14:paraId="7C85D8C8" w14:textId="70EC2A86" w:rsidR="00716A0D" w:rsidRDefault="00716A0D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Sie hat versucht nach Schweden zu fliehen, aber sie hat es nicht geschafft.</w:t>
      </w:r>
    </w:p>
    <w:p w14:paraId="2F28388A" w14:textId="6A9D52DC" w:rsidR="00716A0D" w:rsidRDefault="008E2C8C" w:rsidP="00716A0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Stephan hat 2 </w:t>
      </w:r>
      <w:r w:rsidR="002471C1">
        <w:rPr>
          <w:lang w:val="de-DE"/>
        </w:rPr>
        <w:t>Möglichkeiten</w:t>
      </w:r>
      <w:r>
        <w:rPr>
          <w:lang w:val="de-DE"/>
        </w:rPr>
        <w:t>.</w:t>
      </w:r>
    </w:p>
    <w:p w14:paraId="38A929E0" w14:textId="5133CD27" w:rsidR="008E2C8C" w:rsidRDefault="00CA3C0C" w:rsidP="00CA3C0C">
      <w:pPr>
        <w:rPr>
          <w:lang w:val="de-DE"/>
        </w:rPr>
      </w:pPr>
      <w:r>
        <w:rPr>
          <w:lang w:val="de-DE"/>
        </w:rPr>
        <w:t>Stephan hat 2 Möglichkeiten:</w:t>
      </w:r>
    </w:p>
    <w:p w14:paraId="4B5242E9" w14:textId="1CB1236D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12 Jahre Gefängnis</w:t>
      </w:r>
    </w:p>
    <w:p w14:paraId="52A8BAE7" w14:textId="1CBEF1D5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Ausreise.</w:t>
      </w:r>
    </w:p>
    <w:p w14:paraId="64503F1C" w14:textId="3EA8CFDA" w:rsidR="00CA3C0C" w:rsidRDefault="00CA3C0C" w:rsidP="00CA3C0C">
      <w:pPr>
        <w:pStyle w:val="Paragraphedeliste"/>
        <w:numPr>
          <w:ilvl w:val="1"/>
          <w:numId w:val="2"/>
        </w:numPr>
        <w:rPr>
          <w:lang w:val="de-DE"/>
        </w:rPr>
      </w:pPr>
      <w:r>
        <w:rPr>
          <w:lang w:val="de-DE"/>
        </w:rPr>
        <w:t>Er reist aus</w:t>
      </w:r>
    </w:p>
    <w:p w14:paraId="6D3AA599" w14:textId="1C42E28A" w:rsidR="00CA3C0C" w:rsidRDefault="00CA3C0C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kann nicht in die DDR </w:t>
      </w:r>
      <w:r w:rsidR="002471C1">
        <w:rPr>
          <w:lang w:val="de-DE"/>
        </w:rPr>
        <w:t>zurückkommen</w:t>
      </w:r>
      <w:r>
        <w:rPr>
          <w:lang w:val="de-DE"/>
        </w:rPr>
        <w:t>.</w:t>
      </w:r>
    </w:p>
    <w:p w14:paraId="2E5EFC56" w14:textId="7EB06EC0" w:rsidR="00057E9E" w:rsidRDefault="00057E9E" w:rsidP="00CA3C0C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Er verliert Seine Staatsbürgerschaft.</w:t>
      </w:r>
    </w:p>
    <w:p w14:paraId="5195B296" w14:textId="608A9109" w:rsidR="00582026" w:rsidRDefault="00582026" w:rsidP="00582026">
      <w:pPr>
        <w:rPr>
          <w:lang w:val="de-DE"/>
        </w:rPr>
      </w:pPr>
    </w:p>
    <w:p w14:paraId="3EEAF71D" w14:textId="4733BDDC" w:rsidR="00582026" w:rsidRDefault="00582026" w:rsidP="00582026">
      <w:pPr>
        <w:rPr>
          <w:lang w:val="de-DE"/>
        </w:rPr>
      </w:pPr>
      <w:r>
        <w:rPr>
          <w:lang w:val="de-DE"/>
        </w:rPr>
        <w:t>Er wollte in der DDR bleiben, weil er Reformen wollte.</w:t>
      </w:r>
    </w:p>
    <w:p w14:paraId="27076B54" w14:textId="62AD3727" w:rsidR="00582026" w:rsidRDefault="00582026" w:rsidP="00582026">
      <w:pPr>
        <w:rPr>
          <w:lang w:val="de-DE"/>
        </w:rPr>
      </w:pPr>
    </w:p>
    <w:p w14:paraId="2A29B181" w14:textId="07DA11AB" w:rsidR="00582026" w:rsidRDefault="00582026" w:rsidP="00582026">
      <w:pPr>
        <w:rPr>
          <w:lang w:val="de-DE"/>
        </w:rPr>
      </w:pPr>
      <w:r>
        <w:rPr>
          <w:lang w:val="de-DE"/>
        </w:rPr>
        <w:t xml:space="preserve">1988 </w:t>
      </w:r>
      <w:r w:rsidRPr="00582026">
        <w:rPr>
          <w:lang w:val="de-DE"/>
        </w:rPr>
        <w:sym w:font="Wingdings" w:char="F0E0"/>
      </w:r>
      <w:r>
        <w:rPr>
          <w:lang w:val="de-DE"/>
        </w:rPr>
        <w:t xml:space="preserve"> ein Jahr vor dem Mauerfall</w:t>
      </w:r>
    </w:p>
    <w:p w14:paraId="53E48504" w14:textId="103F0EEE" w:rsidR="00582026" w:rsidRDefault="00582026" w:rsidP="00582026">
      <w:pPr>
        <w:rPr>
          <w:lang w:val="de-DE"/>
        </w:rPr>
      </w:pPr>
      <w:r>
        <w:rPr>
          <w:lang w:val="de-DE"/>
        </w:rPr>
        <w:t xml:space="preserve">   </w:t>
      </w:r>
      <w:r w:rsidRPr="00582026">
        <w:rPr>
          <w:lang w:val="de-DE"/>
        </w:rPr>
        <w:sym w:font="Symbol" w:char="F0AF"/>
      </w:r>
    </w:p>
    <w:p w14:paraId="5E2C823F" w14:textId="135C52EB" w:rsidR="00582026" w:rsidRDefault="00582026" w:rsidP="00582026">
      <w:pPr>
        <w:rPr>
          <w:lang w:val="de-DE"/>
        </w:rPr>
      </w:pPr>
      <w:r>
        <w:rPr>
          <w:lang w:val="de-DE"/>
        </w:rPr>
        <w:t>Keine Freiheiten</w:t>
      </w:r>
    </w:p>
    <w:p w14:paraId="57E5B9F1" w14:textId="4CF999E1" w:rsidR="00582026" w:rsidRDefault="00582026" w:rsidP="00582026">
      <w:pPr>
        <w:rPr>
          <w:lang w:val="de-DE"/>
        </w:rPr>
      </w:pPr>
      <w:proofErr w:type="spellStart"/>
      <w:r>
        <w:rPr>
          <w:lang w:val="de-DE"/>
        </w:rPr>
        <w:t>Gorbaschof</w:t>
      </w:r>
      <w:proofErr w:type="spellEnd"/>
      <w:r>
        <w:rPr>
          <w:lang w:val="de-DE"/>
        </w:rPr>
        <w:t xml:space="preserve"> ist an der Macht.</w:t>
      </w:r>
    </w:p>
    <w:p w14:paraId="2F238417" w14:textId="008F2BBE" w:rsidR="00582026" w:rsidRDefault="00582026" w:rsidP="00582026">
      <w:pPr>
        <w:rPr>
          <w:lang w:val="de-DE"/>
        </w:rPr>
      </w:pPr>
    </w:p>
    <w:p w14:paraId="0F8DD325" w14:textId="1F402B44" w:rsidR="00582026" w:rsidRDefault="00582026" w:rsidP="00582026">
      <w:pPr>
        <w:rPr>
          <w:lang w:val="de-DE"/>
        </w:rPr>
      </w:pPr>
      <w:r>
        <w:rPr>
          <w:lang w:val="de-DE"/>
        </w:rPr>
        <w:t>Sommer 1989</w:t>
      </w:r>
    </w:p>
    <w:p w14:paraId="7BC88007" w14:textId="187CAF3F" w:rsidR="00E01A4D" w:rsidRDefault="002471C1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DDR-Bürger</w:t>
      </w:r>
      <w:r w:rsidR="00E01A4D">
        <w:rPr>
          <w:lang w:val="de-DE"/>
        </w:rPr>
        <w:t>, die fliehen und DDR-Bürger, die bleiben und die Reformen wollen.</w:t>
      </w:r>
    </w:p>
    <w:p w14:paraId="646AF664" w14:textId="3675CBD1" w:rsidR="00E01A4D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Montagsdemonstrationen in Leipzig, Reisefreiheit, freie Wahlen Meinungsfreiheit.</w:t>
      </w:r>
    </w:p>
    <w:p w14:paraId="0E5B6DBA" w14:textId="756519E0" w:rsidR="009F61FB" w:rsidRDefault="009F61FB" w:rsidP="00E01A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Reinen </w:t>
      </w:r>
      <w:r w:rsidR="007E39A6">
        <w:rPr>
          <w:lang w:val="de-DE"/>
        </w:rPr>
        <w:t>Überwachsenes</w:t>
      </w:r>
      <w:r w:rsidR="00617E56">
        <w:rPr>
          <w:lang w:val="de-DE"/>
        </w:rPr>
        <w:t xml:space="preserve"> mehr Gerechtigkeit.</w:t>
      </w:r>
    </w:p>
    <w:p w14:paraId="581673CB" w14:textId="6F6FCA5C" w:rsidR="007E39A6" w:rsidRDefault="007E39A6" w:rsidP="002D00EF">
      <w:pPr>
        <w:rPr>
          <w:lang w:val="de-DE"/>
        </w:rPr>
      </w:pPr>
      <w:r>
        <w:rPr>
          <w:lang w:val="de-DE"/>
        </w:rPr>
        <w:t>b)</w:t>
      </w:r>
    </w:p>
    <w:p w14:paraId="492DF02F" w14:textId="427BE230" w:rsidR="002D00EF" w:rsidRPr="00AC23F8" w:rsidRDefault="002D00EF" w:rsidP="002D00EF">
      <w:pPr>
        <w:rPr>
          <w:lang w:val="de-DE"/>
        </w:rPr>
      </w:pPr>
      <w:r w:rsidRPr="00AC23F8">
        <w:rPr>
          <w:lang w:val="de-DE"/>
        </w:rPr>
        <w:t xml:space="preserve">Die Wende </w:t>
      </w:r>
      <w:r w:rsidRPr="00AC23F8">
        <w:rPr>
          <w:lang w:val="de-DE"/>
        </w:rPr>
        <w:sym w:font="Wingdings" w:char="F0E0"/>
      </w:r>
      <w:r w:rsidRPr="00AC23F8">
        <w:rPr>
          <w:lang w:val="de-DE"/>
        </w:rPr>
        <w:t xml:space="preserve"> </w:t>
      </w:r>
      <w:r w:rsidRPr="002471C1">
        <w:t>période de la chute du mur j.p. la réunification.</w:t>
      </w:r>
    </w:p>
    <w:p w14:paraId="614C4E58" w14:textId="38838AA1" w:rsidR="002D00EF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 xml:space="preserve">Er ist aus der SED </w:t>
      </w:r>
      <w:r w:rsidR="002471C1" w:rsidRPr="00AC23F8">
        <w:rPr>
          <w:lang w:val="de-DE"/>
        </w:rPr>
        <w:t>ausgetreten</w:t>
      </w:r>
      <w:r w:rsidRPr="00AC23F8">
        <w:rPr>
          <w:lang w:val="de-DE"/>
        </w:rPr>
        <w:t>.</w:t>
      </w:r>
    </w:p>
    <w:p w14:paraId="327C0056" w14:textId="56F878C8" w:rsidR="00AC23F8" w:rsidRPr="00AC23F8" w:rsidRDefault="00AC23F8" w:rsidP="00AC23F8">
      <w:pPr>
        <w:pStyle w:val="Paragraphedeliste"/>
        <w:numPr>
          <w:ilvl w:val="0"/>
          <w:numId w:val="4"/>
        </w:numPr>
        <w:rPr>
          <w:lang w:val="de-DE"/>
        </w:rPr>
      </w:pPr>
      <w:r w:rsidRPr="00AC23F8">
        <w:rPr>
          <w:lang w:val="de-DE"/>
        </w:rPr>
        <w:t>Er hat Regime kritische Lieder geschrieben</w:t>
      </w:r>
    </w:p>
    <w:p w14:paraId="0E34D95C" w14:textId="5FD6BEC1" w:rsidR="00AC23F8" w:rsidRDefault="00D275AB" w:rsidP="002D00EF">
      <w:pPr>
        <w:rPr>
          <w:lang w:val="de-DE"/>
        </w:rPr>
      </w:pPr>
      <w:r>
        <w:rPr>
          <w:lang w:val="de-DE"/>
        </w:rPr>
        <w:t>Die Ausreise:</w:t>
      </w:r>
    </w:p>
    <w:p w14:paraId="4C60DC83" w14:textId="6854288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sein Land, nicht verlassen.</w:t>
      </w:r>
    </w:p>
    <w:p w14:paraId="02441111" w14:textId="65F02273" w:rsidR="00D275AB" w:rsidRDefault="00D275AB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mochte sein Land, seine Heimat</w:t>
      </w:r>
    </w:p>
    <w:p w14:paraId="48667A2E" w14:textId="5C97F683" w:rsidR="00D275AB" w:rsidRDefault="001C274D" w:rsidP="00D275AB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Er wollte in Seinem Land Widerstand leisten.</w:t>
      </w:r>
    </w:p>
    <w:p w14:paraId="4CD8E737" w14:textId="543E0637" w:rsidR="001C274D" w:rsidRDefault="002471C1" w:rsidP="002471C1">
      <w:pPr>
        <w:rPr>
          <w:lang w:val="de-DE"/>
        </w:rPr>
      </w:pPr>
      <w:r>
        <w:rPr>
          <w:lang w:val="de-DE"/>
        </w:rPr>
        <w:t>Er Stört die Regierung.</w:t>
      </w:r>
    </w:p>
    <w:p w14:paraId="572AAD88" w14:textId="2447605C" w:rsidR="00B80FFC" w:rsidRDefault="002471C1" w:rsidP="001467EA">
      <w:pPr>
        <w:rPr>
          <w:lang w:val="de-DE"/>
        </w:rPr>
      </w:pPr>
      <w:r>
        <w:rPr>
          <w:lang w:val="de-DE"/>
        </w:rPr>
        <w:lastRenderedPageBreak/>
        <w:t>Den Ideen des Regimes.</w:t>
      </w:r>
    </w:p>
    <w:p w14:paraId="694DF041" w14:textId="70701351" w:rsidR="00B80FFC" w:rsidRDefault="00B80FFC" w:rsidP="002471C1">
      <w:pPr>
        <w:rPr>
          <w:lang w:val="de-DE"/>
        </w:rPr>
      </w:pPr>
      <w:r>
        <w:rPr>
          <w:lang w:val="de-DE"/>
        </w:rPr>
        <w:t>Axe 2: Privater und öffentlicher Raum</w:t>
      </w:r>
    </w:p>
    <w:p w14:paraId="29314B94" w14:textId="7C0F4809" w:rsidR="00B80FFC" w:rsidRDefault="00B96BEB" w:rsidP="002471C1">
      <w:pPr>
        <w:rPr>
          <w:lang w:val="de-DE"/>
        </w:rPr>
      </w:pPr>
      <w:r>
        <w:rPr>
          <w:lang w:val="de-DE"/>
        </w:rPr>
        <w:t>1ère die Stasi über die DDR-Bevölkerung.</w:t>
      </w:r>
    </w:p>
    <w:p w14:paraId="5E8F5BB8" w14:textId="4396A5F0" w:rsidR="00B96BEB" w:rsidRDefault="00240C2D" w:rsidP="002471C1">
      <w:pPr>
        <w:rPr>
          <w:lang w:val="de-DE"/>
        </w:rPr>
      </w:pPr>
      <w:r>
        <w:rPr>
          <w:lang w:val="de-DE"/>
        </w:rPr>
        <w:t>Privatleben in der DDR/Privatleben im Internet.</w:t>
      </w:r>
    </w:p>
    <w:p w14:paraId="0568C255" w14:textId="0BA11368" w:rsidR="00240C2D" w:rsidRDefault="00240C2D" w:rsidP="002471C1">
      <w:pPr>
        <w:rPr>
          <w:lang w:val="de-DE"/>
        </w:rPr>
      </w:pPr>
      <w:r>
        <w:rPr>
          <w:lang w:val="de-DE"/>
        </w:rPr>
        <w:t>Die Frauen:</w:t>
      </w:r>
    </w:p>
    <w:p w14:paraId="4C59763D" w14:textId="31F623AE" w:rsidR="00240C2D" w:rsidRDefault="00240C2D">
      <w:pPr>
        <w:rPr>
          <w:lang w:val="de-DE"/>
        </w:rPr>
      </w:pPr>
      <w:r>
        <w:rPr>
          <w:lang w:val="de-DE"/>
        </w:rPr>
        <w:t>Frauenpower?</w:t>
      </w:r>
    </w:p>
    <w:p w14:paraId="66B1B4B8" w14:textId="223D72CC" w:rsidR="00240C2D" w:rsidRDefault="00240C2D">
      <w:pPr>
        <w:rPr>
          <w:lang w:val="de-DE"/>
        </w:rPr>
      </w:pPr>
      <w:r>
        <w:rPr>
          <w:lang w:val="de-DE"/>
        </w:rPr>
        <w:t>Powerfrauen?</w:t>
      </w:r>
    </w:p>
    <w:p w14:paraId="2A69AE2A" w14:textId="389E7662" w:rsidR="00240C2D" w:rsidRDefault="00240C2D">
      <w:pPr>
        <w:rPr>
          <w:lang w:val="de-DE"/>
        </w:rPr>
      </w:pPr>
      <w:r>
        <w:rPr>
          <w:lang w:val="de-DE"/>
        </w:rPr>
        <w:t>Inwieweit hat sich die Stellung der deutschen Frau in der Gesellschaft verändert?</w:t>
      </w:r>
    </w:p>
    <w:p w14:paraId="32306831" w14:textId="6B701EC3" w:rsidR="00240C2D" w:rsidRDefault="00CE56E6">
      <w:pPr>
        <w:rPr>
          <w:lang w:val="de-DE"/>
        </w:rPr>
      </w:pPr>
      <w:r>
        <w:rPr>
          <w:lang w:val="de-DE"/>
        </w:rPr>
        <w:t>1900:</w:t>
      </w:r>
    </w:p>
    <w:p w14:paraId="475901E5" w14:textId="1D99DC6C" w:rsidR="00CE56E6" w:rsidRDefault="00CE56E6">
      <w:pPr>
        <w:rPr>
          <w:lang w:val="de-DE"/>
        </w:rPr>
      </w:pPr>
      <w:r>
        <w:rPr>
          <w:lang w:val="de-DE"/>
        </w:rPr>
        <w:t>Der Ehmann (¨er)</w:t>
      </w:r>
    </w:p>
    <w:p w14:paraId="32A9D501" w14:textId="5F5649E4" w:rsidR="00CE56E6" w:rsidRDefault="00CE56E6">
      <w:pPr>
        <w:rPr>
          <w:lang w:val="de-DE"/>
        </w:rPr>
      </w:pPr>
      <w:r>
        <w:rPr>
          <w:lang w:val="de-DE"/>
        </w:rPr>
        <w:t>Eine Entscheidung treffen.</w:t>
      </w:r>
    </w:p>
    <w:p w14:paraId="0C5D9F7A" w14:textId="24A5E7A4" w:rsidR="006963F8" w:rsidRDefault="006963F8">
      <w:pPr>
        <w:rPr>
          <w:lang w:val="de-DE"/>
        </w:rPr>
      </w:pPr>
    </w:p>
    <w:p w14:paraId="0BB45041" w14:textId="3664A659" w:rsidR="00176890" w:rsidRDefault="00176890">
      <w:pPr>
        <w:rPr>
          <w:lang w:val="de-DE"/>
        </w:rPr>
      </w:pPr>
      <w:r>
        <w:rPr>
          <w:lang w:val="de-DE"/>
        </w:rPr>
        <w:t>1910:</w:t>
      </w:r>
    </w:p>
    <w:p w14:paraId="5EFE980A" w14:textId="3200BB98" w:rsidR="00176890" w:rsidRDefault="00176890">
      <w:pPr>
        <w:rPr>
          <w:lang w:val="de-DE"/>
        </w:rPr>
      </w:pPr>
      <w:r>
        <w:rPr>
          <w:lang w:val="de-DE"/>
        </w:rPr>
        <w:t>Clara Zetkin (1957-1933) war ein Frauenrechtlerin.</w:t>
      </w:r>
    </w:p>
    <w:p w14:paraId="61298CC2" w14:textId="26BF5B7E" w:rsidR="00176890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SPD bis 1917</w:t>
      </w:r>
    </w:p>
    <w:p w14:paraId="1625B03E" w14:textId="7576774B" w:rsidR="00DB2A7D" w:rsidRDefault="00DB2A7D" w:rsidP="00DB2A7D">
      <w:pPr>
        <w:pStyle w:val="Paragraphedeliste"/>
        <w:numPr>
          <w:ilvl w:val="0"/>
          <w:numId w:val="6"/>
        </w:numPr>
        <w:rPr>
          <w:lang w:val="de-DE"/>
        </w:rPr>
      </w:pPr>
      <w:r>
        <w:rPr>
          <w:lang w:val="de-DE"/>
        </w:rPr>
        <w:t>Dann war KPD Reich</w:t>
      </w:r>
      <w:r w:rsidR="00D2666B">
        <w:rPr>
          <w:lang w:val="de-DE"/>
        </w:rPr>
        <w:t>s</w:t>
      </w:r>
      <w:r>
        <w:rPr>
          <w:lang w:val="de-DE"/>
        </w:rPr>
        <w:t>tags</w:t>
      </w:r>
      <w:r w:rsidR="00D2666B">
        <w:rPr>
          <w:lang w:val="de-DE"/>
        </w:rPr>
        <w:t>abgeordnete</w:t>
      </w:r>
      <w:r>
        <w:rPr>
          <w:lang w:val="de-DE"/>
        </w:rPr>
        <w:t>.</w:t>
      </w:r>
    </w:p>
    <w:p w14:paraId="64D356B5" w14:textId="4B3C48C5" w:rsidR="00DB2A7D" w:rsidRDefault="00D2666B" w:rsidP="00D2666B">
      <w:pPr>
        <w:rPr>
          <w:lang w:val="de-DE"/>
        </w:rPr>
      </w:pPr>
      <w:r>
        <w:rPr>
          <w:lang w:val="de-DE"/>
        </w:rPr>
        <w:t>1918:</w:t>
      </w:r>
    </w:p>
    <w:p w14:paraId="62C092CB" w14:textId="6EFA86C0" w:rsidR="00D2666B" w:rsidRDefault="00136E4A" w:rsidP="00D2666B">
      <w:pPr>
        <w:rPr>
          <w:lang w:val="de-DE"/>
        </w:rPr>
      </w:pPr>
      <w:r>
        <w:rPr>
          <w:lang w:val="de-DE"/>
        </w:rPr>
        <w:t>Wahlrecht für die Frauen in Frankreich ist es im Jahre 1944.</w:t>
      </w:r>
    </w:p>
    <w:p w14:paraId="1C10741B" w14:textId="03728B6D" w:rsidR="00136E4A" w:rsidRDefault="00136E4A" w:rsidP="00D2666B">
      <w:pPr>
        <w:rPr>
          <w:lang w:val="de-DE"/>
        </w:rPr>
      </w:pPr>
    </w:p>
    <w:p w14:paraId="5C5B7CE8" w14:textId="18C1EC82" w:rsidR="00E21807" w:rsidRDefault="00E21807" w:rsidP="00D2666B">
      <w:pPr>
        <w:rPr>
          <w:lang w:val="de-DE"/>
        </w:rPr>
      </w:pPr>
      <w:r>
        <w:rPr>
          <w:lang w:val="de-DE"/>
        </w:rPr>
        <w:t>1933-1945:</w:t>
      </w:r>
    </w:p>
    <w:p w14:paraId="629AE588" w14:textId="6543B435" w:rsidR="00E21807" w:rsidRDefault="00E21807" w:rsidP="00D2666B">
      <w:pPr>
        <w:rPr>
          <w:lang w:val="de-DE"/>
        </w:rPr>
      </w:pPr>
      <w:r>
        <w:rPr>
          <w:lang w:val="de-DE"/>
        </w:rPr>
        <w:t>Die Abschaffung des Internationalen Frauentages.</w:t>
      </w:r>
    </w:p>
    <w:p w14:paraId="7165377B" w14:textId="530E6EE8" w:rsidR="00E21807" w:rsidRDefault="00E21807" w:rsidP="00D2666B">
      <w:pPr>
        <w:rPr>
          <w:lang w:val="de-DE"/>
        </w:rPr>
      </w:pPr>
    </w:p>
    <w:p w14:paraId="6BC1929F" w14:textId="5CD291EA" w:rsidR="00E21807" w:rsidRDefault="00E21807" w:rsidP="00D2666B">
      <w:pPr>
        <w:rPr>
          <w:lang w:val="de-DE"/>
        </w:rPr>
      </w:pPr>
      <w:r>
        <w:rPr>
          <w:lang w:val="de-DE"/>
        </w:rPr>
        <w:t>1949:</w:t>
      </w:r>
    </w:p>
    <w:p w14:paraId="15349F58" w14:textId="02131E17" w:rsidR="00E21807" w:rsidRDefault="00E21807" w:rsidP="00D2666B">
      <w:pPr>
        <w:rPr>
          <w:lang w:val="de-DE"/>
        </w:rPr>
      </w:pPr>
      <w:r>
        <w:rPr>
          <w:lang w:val="de-DE"/>
        </w:rPr>
        <w:t xml:space="preserve">Gründung der BRD </w:t>
      </w:r>
    </w:p>
    <w:p w14:paraId="32760FBB" w14:textId="1D3F3810" w:rsidR="00E21807" w:rsidRDefault="00E21807" w:rsidP="00D2666B">
      <w:pPr>
        <w:rPr>
          <w:lang w:val="de-DE"/>
        </w:rPr>
      </w:pPr>
      <w:r>
        <w:rPr>
          <w:lang w:val="de-DE"/>
        </w:rPr>
        <w:t>Die Verfassung in der BRD heißt das Grundgesetz.</w:t>
      </w:r>
    </w:p>
    <w:p w14:paraId="1D567988" w14:textId="3BFA5A28" w:rsidR="00E21807" w:rsidRDefault="00E21807" w:rsidP="0042344F">
      <w:pPr>
        <w:ind w:left="3540" w:firstLine="708"/>
        <w:rPr>
          <w:lang w:val="de-DE"/>
        </w:rPr>
      </w:pPr>
      <w:r w:rsidRPr="00E21807">
        <w:rPr>
          <w:lang w:val="de-DE"/>
        </w:rPr>
        <w:sym w:font="Symbol" w:char="F0AF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loi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fondamentale</w:t>
      </w:r>
      <w:proofErr w:type="spellEnd"/>
    </w:p>
    <w:p w14:paraId="07500F46" w14:textId="526125E3" w:rsidR="00E21807" w:rsidRDefault="0042344F" w:rsidP="00D2666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Gleich berechtigt sein: </w:t>
      </w:r>
      <w:r w:rsidRPr="0042344F">
        <w:t>avoir les mêmes droits</w:t>
      </w:r>
    </w:p>
    <w:p w14:paraId="0AC79374" w14:textId="5FAD11B3" w:rsidR="00E21807" w:rsidRDefault="0042344F" w:rsidP="00D2666B">
      <w:pPr>
        <w:rPr>
          <w:lang w:val="de-DE"/>
        </w:rPr>
      </w:pPr>
      <w:r>
        <w:rPr>
          <w:lang w:val="de-DE"/>
        </w:rPr>
        <w:t>1957:</w:t>
      </w:r>
    </w:p>
    <w:p w14:paraId="0D8CE050" w14:textId="3FD49420" w:rsidR="0042344F" w:rsidRDefault="0042344F" w:rsidP="00D2666B">
      <w:pPr>
        <w:rPr>
          <w:lang w:val="de-DE"/>
        </w:rPr>
      </w:pPr>
      <w:r>
        <w:rPr>
          <w:lang w:val="de-DE"/>
        </w:rPr>
        <w:t xml:space="preserve">Berufstätig-sein </w:t>
      </w:r>
    </w:p>
    <w:p w14:paraId="594366B1" w14:textId="18F24AF4" w:rsidR="001467EA" w:rsidRDefault="001467EA" w:rsidP="00D2666B">
      <w:pPr>
        <w:rPr>
          <w:lang w:val="de-DE"/>
        </w:rPr>
      </w:pPr>
    </w:p>
    <w:p w14:paraId="223234E1" w14:textId="34D7A016" w:rsidR="001467EA" w:rsidRDefault="001467EA" w:rsidP="00D2666B">
      <w:pPr>
        <w:rPr>
          <w:lang w:val="de-DE"/>
        </w:rPr>
      </w:pPr>
      <w:r>
        <w:rPr>
          <w:lang w:val="de-DE"/>
        </w:rPr>
        <w:t>1977:</w:t>
      </w:r>
    </w:p>
    <w:p w14:paraId="4F253067" w14:textId="62918D74" w:rsidR="001467EA" w:rsidRDefault="001467EA" w:rsidP="00D2666B">
      <w:pPr>
        <w:rPr>
          <w:lang w:val="de-DE"/>
        </w:rPr>
      </w:pPr>
      <w:r>
        <w:rPr>
          <w:lang w:val="de-DE"/>
        </w:rPr>
        <w:lastRenderedPageBreak/>
        <w:t>Die Ehe</w:t>
      </w:r>
    </w:p>
    <w:p w14:paraId="04EC8026" w14:textId="2252D2E1" w:rsidR="001467EA" w:rsidRDefault="001467EA" w:rsidP="00D2666B">
      <w:pPr>
        <w:rPr>
          <w:lang w:val="de-DE"/>
        </w:rPr>
      </w:pPr>
      <w:r>
        <w:rPr>
          <w:lang w:val="de-DE"/>
        </w:rPr>
        <w:t>2005: Angela Merkel</w:t>
      </w:r>
    </w:p>
    <w:p w14:paraId="5E70C266" w14:textId="2548BD63" w:rsidR="001467EA" w:rsidRPr="00D2666B" w:rsidRDefault="001467EA" w:rsidP="00D2666B">
      <w:pPr>
        <w:rPr>
          <w:lang w:val="de-DE"/>
        </w:rPr>
      </w:pPr>
      <w:r>
        <w:rPr>
          <w:lang w:val="de-DE"/>
        </w:rPr>
        <w:t>2007: Die Elternzeit.</w:t>
      </w:r>
    </w:p>
    <w:sectPr w:rsidR="001467EA" w:rsidRPr="00D266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E1B7" w14:textId="77777777" w:rsidR="00ED28EA" w:rsidRDefault="00ED28EA" w:rsidP="00F4573B">
      <w:pPr>
        <w:spacing w:after="0" w:line="240" w:lineRule="auto"/>
      </w:pPr>
      <w:r>
        <w:separator/>
      </w:r>
    </w:p>
  </w:endnote>
  <w:endnote w:type="continuationSeparator" w:id="0">
    <w:p w14:paraId="0FF32C42" w14:textId="77777777" w:rsidR="00ED28EA" w:rsidRDefault="00ED28E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2376"/>
      <w:docPartObj>
        <w:docPartGallery w:val="Page Numbers (Bottom of Page)"/>
        <w:docPartUnique/>
      </w:docPartObj>
    </w:sdtPr>
    <w:sdtContent>
      <w:p w14:paraId="1D36E824" w14:textId="53D4A7E0" w:rsidR="00C37AFC" w:rsidRDefault="00C37AF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A7A809" wp14:editId="7C2ECBB1">
                  <wp:simplePos x="0" y="0"/>
                  <wp:positionH relativeFrom="rightMargin">
                    <wp:posOffset>8227</wp:posOffset>
                  </wp:positionH>
                  <wp:positionV relativeFrom="bottomMargin">
                    <wp:posOffset>72832</wp:posOffset>
                  </wp:positionV>
                  <wp:extent cx="507310" cy="344308"/>
                  <wp:effectExtent l="0" t="0" r="26670" b="1778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310" cy="34430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61CEA" w14:textId="77777777" w:rsidR="00C37AFC" w:rsidRDefault="00C37AF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A7A80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65pt;margin-top:5.75pt;width:39.9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" o:allowincell="f" adj="14135" strokecolor="gray" strokeweight=".25pt">
                  <v:textbox>
                    <w:txbxContent>
                      <w:p w14:paraId="36E61CEA" w14:textId="77777777" w:rsidR="00C37AFC" w:rsidRDefault="00C37A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6A36" w14:textId="77777777" w:rsidR="00ED28EA" w:rsidRDefault="00ED28EA" w:rsidP="00F4573B">
      <w:pPr>
        <w:spacing w:after="0" w:line="240" w:lineRule="auto"/>
      </w:pPr>
      <w:r>
        <w:separator/>
      </w:r>
    </w:p>
  </w:footnote>
  <w:footnote w:type="continuationSeparator" w:id="0">
    <w:p w14:paraId="3DDE7A61" w14:textId="77777777" w:rsidR="00ED28EA" w:rsidRDefault="00ED28E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652C" w14:textId="7A5FADED" w:rsidR="00C37AFC" w:rsidRDefault="00C37AF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2.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785"/>
    <w:multiLevelType w:val="hybridMultilevel"/>
    <w:tmpl w:val="636C7CD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3719"/>
    <w:multiLevelType w:val="hybridMultilevel"/>
    <w:tmpl w:val="CBDA201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3CE0"/>
    <w:multiLevelType w:val="hybridMultilevel"/>
    <w:tmpl w:val="47F0245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653D"/>
    <w:multiLevelType w:val="hybridMultilevel"/>
    <w:tmpl w:val="4D34462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2F69"/>
    <w:multiLevelType w:val="hybridMultilevel"/>
    <w:tmpl w:val="085ABAE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3851"/>
    <w:multiLevelType w:val="hybridMultilevel"/>
    <w:tmpl w:val="56C057C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A"/>
    <w:rsid w:val="00057E9E"/>
    <w:rsid w:val="000E66BB"/>
    <w:rsid w:val="00136E4A"/>
    <w:rsid w:val="001467EA"/>
    <w:rsid w:val="00151752"/>
    <w:rsid w:val="00153283"/>
    <w:rsid w:val="00176890"/>
    <w:rsid w:val="001B2DDA"/>
    <w:rsid w:val="001C17E7"/>
    <w:rsid w:val="001C274D"/>
    <w:rsid w:val="0021600A"/>
    <w:rsid w:val="00240C2D"/>
    <w:rsid w:val="002471C1"/>
    <w:rsid w:val="002811C2"/>
    <w:rsid w:val="002D00EF"/>
    <w:rsid w:val="003730C3"/>
    <w:rsid w:val="003C574A"/>
    <w:rsid w:val="0042344F"/>
    <w:rsid w:val="004641D1"/>
    <w:rsid w:val="00582026"/>
    <w:rsid w:val="00617E56"/>
    <w:rsid w:val="006963F8"/>
    <w:rsid w:val="00716A0D"/>
    <w:rsid w:val="0077541F"/>
    <w:rsid w:val="007E39A6"/>
    <w:rsid w:val="008E2C8C"/>
    <w:rsid w:val="009F61FB"/>
    <w:rsid w:val="00AC23F8"/>
    <w:rsid w:val="00AF2AD0"/>
    <w:rsid w:val="00B50CB1"/>
    <w:rsid w:val="00B62D21"/>
    <w:rsid w:val="00B80FFC"/>
    <w:rsid w:val="00B96BEB"/>
    <w:rsid w:val="00C3133C"/>
    <w:rsid w:val="00C37AFC"/>
    <w:rsid w:val="00CA3C0C"/>
    <w:rsid w:val="00CE56E6"/>
    <w:rsid w:val="00D2666B"/>
    <w:rsid w:val="00D275AB"/>
    <w:rsid w:val="00DB2A7D"/>
    <w:rsid w:val="00E01A4D"/>
    <w:rsid w:val="00E21807"/>
    <w:rsid w:val="00EB7182"/>
    <w:rsid w:val="00ED28EA"/>
    <w:rsid w:val="00F3124E"/>
    <w:rsid w:val="00F41DC4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C9058"/>
  <w15:chartTrackingRefBased/>
  <w15:docId w15:val="{F598F2C3-E0BB-4788-8258-FCB7683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1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113</TotalTime>
  <Pages>5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24</cp:revision>
  <dcterms:created xsi:type="dcterms:W3CDTF">2020-12-02T07:11:00Z</dcterms:created>
  <dcterms:modified xsi:type="dcterms:W3CDTF">2020-12-02T09:09:00Z</dcterms:modified>
</cp:coreProperties>
</file>