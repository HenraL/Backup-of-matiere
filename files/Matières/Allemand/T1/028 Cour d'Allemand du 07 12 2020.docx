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62D0F" w14:textId="77777777" w:rsidR="005027C8" w:rsidRPr="00DD5084" w:rsidRDefault="005027C8" w:rsidP="005027C8">
      <w:pPr>
        <w:rPr>
          <w:lang w:val="de-DE"/>
        </w:rPr>
      </w:pPr>
      <w:r w:rsidRPr="00DD5084">
        <w:rPr>
          <w:lang w:val="de-DE"/>
        </w:rPr>
        <w:t>1) Präsentieren Sie die Rolle der Frau in der deutschen Gesellschaft von 1900 bis 2007.</w:t>
      </w:r>
    </w:p>
    <w:p w14:paraId="2C1B78A9" w14:textId="1C9E2904" w:rsidR="005027C8" w:rsidRDefault="005027C8" w:rsidP="005027C8">
      <w:pPr>
        <w:rPr>
          <w:lang w:val="de-DE"/>
        </w:rPr>
      </w:pPr>
    </w:p>
    <w:p w14:paraId="6464083E" w14:textId="15975932" w:rsidR="009D0FC8" w:rsidRDefault="009D0FC8" w:rsidP="005027C8">
      <w:pPr>
        <w:rPr>
          <w:lang w:val="de-DE"/>
        </w:rPr>
      </w:pPr>
      <w:r>
        <w:rPr>
          <w:lang w:val="de-DE"/>
        </w:rPr>
        <w:t xml:space="preserve">Von 1900 bis 2007 die Rolle der Frau in der </w:t>
      </w:r>
      <w:r w:rsidRPr="00DD5084">
        <w:rPr>
          <w:lang w:val="de-DE"/>
        </w:rPr>
        <w:t>deutschen Gesellschaft</w:t>
      </w:r>
      <w:r>
        <w:rPr>
          <w:lang w:val="de-DE"/>
        </w:rPr>
        <w:t xml:space="preserve"> </w:t>
      </w:r>
      <w:r w:rsidR="003F2F89">
        <w:rPr>
          <w:lang w:val="de-DE"/>
        </w:rPr>
        <w:t xml:space="preserve">entwickelt. </w:t>
      </w:r>
      <w:r w:rsidR="003F2F89" w:rsidRPr="003F2F89">
        <w:rPr>
          <w:lang w:val="de-DE"/>
        </w:rPr>
        <w:t>sie in der Gesellschaft an Bedeutung gewannen.</w:t>
      </w:r>
    </w:p>
    <w:p w14:paraId="6A45843D" w14:textId="77777777" w:rsidR="003F2F89" w:rsidRPr="00DD5084" w:rsidRDefault="003F2F89" w:rsidP="005027C8">
      <w:pPr>
        <w:rPr>
          <w:lang w:val="de-DE"/>
        </w:rPr>
      </w:pPr>
    </w:p>
    <w:p w14:paraId="64FD5344" w14:textId="26A18976" w:rsidR="004A5D3C" w:rsidRPr="00DD5084" w:rsidRDefault="005027C8" w:rsidP="005027C8">
      <w:pPr>
        <w:rPr>
          <w:lang w:val="de-DE"/>
        </w:rPr>
      </w:pPr>
      <w:r w:rsidRPr="00DD5084">
        <w:rPr>
          <w:lang w:val="de-DE"/>
        </w:rPr>
        <w:t>2) Suchen Sie Beispiele von Frauen, die Spitzenpositionen einnehmen.</w:t>
      </w:r>
    </w:p>
    <w:p w14:paraId="1E232E9D" w14:textId="58C5B072" w:rsidR="00DD5084" w:rsidRDefault="00BA4BFC" w:rsidP="005027C8">
      <w:pPr>
        <w:rPr>
          <w:lang w:val="de-DE"/>
        </w:rPr>
      </w:pPr>
      <w:r>
        <w:rPr>
          <w:lang w:val="de-DE"/>
        </w:rPr>
        <w:t>Diesen Beispielen war: 2005, Angela Merkel</w:t>
      </w:r>
      <w:r w:rsidR="00247966">
        <w:rPr>
          <w:lang w:val="de-DE"/>
        </w:rPr>
        <w:t>, Clara Zetkin mit seinen „Internationalen Frauentag“.</w:t>
      </w:r>
    </w:p>
    <w:p w14:paraId="6AFD9EF5" w14:textId="1EC80502" w:rsidR="00BA4BFC" w:rsidRDefault="00BA4BFC" w:rsidP="005027C8">
      <w:pPr>
        <w:rPr>
          <w:lang w:val="de-DE"/>
        </w:rPr>
      </w:pPr>
    </w:p>
    <w:p w14:paraId="7A74D5B2" w14:textId="77777777" w:rsidR="00BA4BFC" w:rsidRPr="00DD5084" w:rsidRDefault="00BA4BFC" w:rsidP="005027C8">
      <w:pPr>
        <w:rPr>
          <w:lang w:val="de-DE"/>
        </w:rPr>
      </w:pPr>
    </w:p>
    <w:p w14:paraId="4ED0885C" w14:textId="6F3701CD" w:rsidR="00DD5084" w:rsidRDefault="003F2F89" w:rsidP="005027C8">
      <w:pPr>
        <w:rPr>
          <w:lang w:val="de-DE"/>
        </w:rPr>
      </w:pPr>
      <w:r>
        <w:rPr>
          <w:lang w:val="de-DE"/>
        </w:rPr>
        <w:t>entwickeln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Évoluer</w:t>
      </w:r>
      <w:proofErr w:type="spellEnd"/>
    </w:p>
    <w:p w14:paraId="2C4D044B" w14:textId="21AA7D9A" w:rsidR="00BA4BFC" w:rsidRDefault="00BA4BFC" w:rsidP="005027C8">
      <w:pPr>
        <w:rPr>
          <w:lang w:val="de-DE"/>
        </w:rPr>
      </w:pPr>
    </w:p>
    <w:p w14:paraId="24A133F2" w14:textId="10E4D9CB" w:rsidR="00BA4BFC" w:rsidRPr="00DD5084" w:rsidRDefault="00BA4BFC" w:rsidP="005027C8">
      <w:pPr>
        <w:rPr>
          <w:lang w:val="de-DE"/>
        </w:rPr>
      </w:pPr>
      <w:r w:rsidRPr="00BA4BFC">
        <w:rPr>
          <w:lang w:val="de-DE"/>
        </w:rPr>
        <w:t>sie in der Gesellschaft an Bedeutung gewannen.</w:t>
      </w:r>
      <w:r w:rsidRPr="00BA4BFC">
        <w:rPr>
          <w:lang w:val="de-DE"/>
        </w:rPr>
        <w:t xml:space="preserve"> </w:t>
      </w:r>
      <w:r>
        <w:rPr>
          <w:lang w:val="de-DE"/>
        </w:rPr>
        <w:t xml:space="preserve"> = </w:t>
      </w:r>
      <w:proofErr w:type="spellStart"/>
      <w:r w:rsidRPr="00BA4BFC">
        <w:rPr>
          <w:lang w:val="de-DE"/>
        </w:rPr>
        <w:t>elle</w:t>
      </w:r>
      <w:proofErr w:type="spellEnd"/>
      <w:r w:rsidRPr="00BA4BFC">
        <w:rPr>
          <w:lang w:val="de-DE"/>
        </w:rPr>
        <w:t xml:space="preserve"> </w:t>
      </w:r>
      <w:proofErr w:type="spellStart"/>
      <w:r w:rsidRPr="00BA4BFC">
        <w:rPr>
          <w:lang w:val="de-DE"/>
        </w:rPr>
        <w:t>prirent</w:t>
      </w:r>
      <w:proofErr w:type="spellEnd"/>
      <w:r w:rsidRPr="00BA4BFC">
        <w:rPr>
          <w:lang w:val="de-DE"/>
        </w:rPr>
        <w:t xml:space="preserve"> plus </w:t>
      </w:r>
      <w:proofErr w:type="spellStart"/>
      <w:r w:rsidRPr="00BA4BFC">
        <w:rPr>
          <w:lang w:val="de-DE"/>
        </w:rPr>
        <w:t>d'importance</w:t>
      </w:r>
      <w:proofErr w:type="spellEnd"/>
      <w:r w:rsidRPr="00BA4BFC">
        <w:rPr>
          <w:lang w:val="de-DE"/>
        </w:rPr>
        <w:t xml:space="preserve"> </w:t>
      </w:r>
      <w:proofErr w:type="spellStart"/>
      <w:r w:rsidRPr="00BA4BFC">
        <w:rPr>
          <w:lang w:val="de-DE"/>
        </w:rPr>
        <w:t>dans</w:t>
      </w:r>
      <w:proofErr w:type="spellEnd"/>
      <w:r w:rsidRPr="00BA4BFC">
        <w:rPr>
          <w:lang w:val="de-DE"/>
        </w:rPr>
        <w:t xml:space="preserve"> la </w:t>
      </w:r>
      <w:proofErr w:type="spellStart"/>
      <w:r w:rsidRPr="00BA4BFC">
        <w:rPr>
          <w:lang w:val="de-DE"/>
        </w:rPr>
        <w:t>société</w:t>
      </w:r>
      <w:proofErr w:type="spellEnd"/>
      <w:r w:rsidRPr="00BA4BFC">
        <w:rPr>
          <w:lang w:val="de-DE"/>
        </w:rPr>
        <w:t>.</w:t>
      </w:r>
    </w:p>
    <w:sectPr w:rsidR="00BA4BFC" w:rsidRPr="00DD50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09E80" w14:textId="77777777" w:rsidR="00363B48" w:rsidRDefault="00363B48" w:rsidP="00F4573B">
      <w:pPr>
        <w:spacing w:after="0" w:line="240" w:lineRule="auto"/>
      </w:pPr>
      <w:r>
        <w:separator/>
      </w:r>
    </w:p>
  </w:endnote>
  <w:endnote w:type="continuationSeparator" w:id="0">
    <w:p w14:paraId="31555A04" w14:textId="77777777" w:rsidR="00363B48" w:rsidRDefault="00363B4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B6579" w14:textId="77777777" w:rsidR="0077541F" w:rsidRDefault="007754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2E1ED64D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17BE159" wp14:editId="0880BD25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E4F58E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17BE15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4DE4F58E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FC553" w14:textId="77777777" w:rsidR="0077541F" w:rsidRDefault="007754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04B9F" w14:textId="77777777" w:rsidR="00363B48" w:rsidRDefault="00363B48" w:rsidP="00F4573B">
      <w:pPr>
        <w:spacing w:after="0" w:line="240" w:lineRule="auto"/>
      </w:pPr>
      <w:r>
        <w:separator/>
      </w:r>
    </w:p>
  </w:footnote>
  <w:footnote w:type="continuationSeparator" w:id="0">
    <w:p w14:paraId="38EB6ABA" w14:textId="77777777" w:rsidR="00363B48" w:rsidRDefault="00363B4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CDF26" w14:textId="77777777" w:rsidR="0077541F" w:rsidRDefault="007754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164EC" w14:textId="77777777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19-09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>
          <w:rPr>
            <w:lang w:val="de-DE"/>
          </w:rPr>
          <w:t>Donnerstag, 5. September 2019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63EF" w14:textId="77777777" w:rsidR="0077541F" w:rsidRDefault="0077541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C8"/>
    <w:rsid w:val="000E66BB"/>
    <w:rsid w:val="00151752"/>
    <w:rsid w:val="00153283"/>
    <w:rsid w:val="001C17E7"/>
    <w:rsid w:val="00247966"/>
    <w:rsid w:val="002811C2"/>
    <w:rsid w:val="00363B48"/>
    <w:rsid w:val="003F2F89"/>
    <w:rsid w:val="005027C8"/>
    <w:rsid w:val="0077541F"/>
    <w:rsid w:val="009D0FC8"/>
    <w:rsid w:val="00AF2AD0"/>
    <w:rsid w:val="00BA4BFC"/>
    <w:rsid w:val="00C3133C"/>
    <w:rsid w:val="00DD5084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D31E5"/>
  <w15:chartTrackingRefBased/>
  <w15:docId w15:val="{B25B0A41-6E97-4129-8064-525524B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5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82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</cp:revision>
  <dcterms:created xsi:type="dcterms:W3CDTF">2020-12-07T20:00:00Z</dcterms:created>
  <dcterms:modified xsi:type="dcterms:W3CDTF">2020-12-07T21:22:00Z</dcterms:modified>
</cp:coreProperties>
</file>