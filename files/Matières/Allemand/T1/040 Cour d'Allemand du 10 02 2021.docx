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42865" w14:textId="621D4313" w:rsidR="004A5D3C" w:rsidRPr="00EF1038" w:rsidRDefault="00EF1038">
      <w:r w:rsidRPr="001B0272">
        <w:rPr>
          <w:lang w:val="de-DE"/>
        </w:rPr>
        <w:t>Unglaublich</w:t>
      </w:r>
      <w:r w:rsidRPr="009D6555">
        <w:t xml:space="preserve"> = </w:t>
      </w:r>
      <w:r w:rsidRPr="00EF1038">
        <w:t>incroyable (men)</w:t>
      </w:r>
    </w:p>
    <w:p w14:paraId="17A30819" w14:textId="6A1128D9" w:rsidR="00EF1038" w:rsidRPr="00EF1038" w:rsidRDefault="00EF1038">
      <w:r w:rsidRPr="001B0272">
        <w:rPr>
          <w:lang w:val="de-DE"/>
        </w:rPr>
        <w:t>glauben</w:t>
      </w:r>
      <w:r w:rsidRPr="009D6555">
        <w:t xml:space="preserve"> = </w:t>
      </w:r>
      <w:r w:rsidRPr="00EF1038">
        <w:t>croire</w:t>
      </w:r>
    </w:p>
    <w:p w14:paraId="2F590BB0" w14:textId="67198AAD" w:rsidR="00EF1038" w:rsidRPr="00EF1038" w:rsidRDefault="00EF1038">
      <w:r w:rsidRPr="001B0272">
        <w:rPr>
          <w:lang w:val="de-DE"/>
        </w:rPr>
        <w:t>mutig</w:t>
      </w:r>
      <w:r w:rsidRPr="009D6555">
        <w:t xml:space="preserve"> =</w:t>
      </w:r>
      <w:r w:rsidRPr="00EF1038">
        <w:t xml:space="preserve"> courageux</w:t>
      </w:r>
    </w:p>
    <w:p w14:paraId="59EA0EF9" w14:textId="6E0A2467" w:rsidR="00EF1038" w:rsidRPr="00EF1038" w:rsidRDefault="00EF1038">
      <w:r w:rsidRPr="009D6555">
        <w:t xml:space="preserve">der Mut = </w:t>
      </w:r>
      <w:r w:rsidRPr="00EF1038">
        <w:t>le courage</w:t>
      </w:r>
    </w:p>
    <w:p w14:paraId="16237649" w14:textId="4ADFFBBB" w:rsidR="00EF1038" w:rsidRPr="009D6555" w:rsidRDefault="00EF1038">
      <w:pPr>
        <w:rPr>
          <w:lang w:val="de-DE"/>
        </w:rPr>
      </w:pPr>
      <w:r w:rsidRPr="00EF1038">
        <w:rPr>
          <w:lang w:val="de-DE"/>
        </w:rPr>
        <w:t xml:space="preserve">der Held (en, en) = </w:t>
      </w:r>
      <w:r w:rsidRPr="001B0272">
        <w:t>le héros</w:t>
      </w:r>
    </w:p>
    <w:p w14:paraId="0DC90184" w14:textId="283BD0B1" w:rsidR="00EF1038" w:rsidRPr="009D6555" w:rsidRDefault="00EF1038">
      <w:pPr>
        <w:rPr>
          <w:lang w:val="de-DE"/>
        </w:rPr>
      </w:pPr>
      <w:r w:rsidRPr="00EF1038">
        <w:rPr>
          <w:lang w:val="de-DE"/>
        </w:rPr>
        <w:t>töten =</w:t>
      </w:r>
      <w:r w:rsidRPr="009D6555">
        <w:rPr>
          <w:lang w:val="de-DE"/>
        </w:rPr>
        <w:t xml:space="preserve"> </w:t>
      </w:r>
      <w:r w:rsidRPr="001B0272">
        <w:t>tuer</w:t>
      </w:r>
    </w:p>
    <w:p w14:paraId="19C1CE93" w14:textId="1C58ACDD" w:rsidR="00EF1038" w:rsidRPr="009D6555" w:rsidRDefault="00EF1038">
      <w:pPr>
        <w:rPr>
          <w:lang w:val="de-DE"/>
        </w:rPr>
      </w:pPr>
      <w:r w:rsidRPr="00EF1038">
        <w:rPr>
          <w:lang w:val="de-DE"/>
        </w:rPr>
        <w:t xml:space="preserve">gefährlich = </w:t>
      </w:r>
      <w:r w:rsidRPr="001B0272">
        <w:t>dangereux</w:t>
      </w:r>
    </w:p>
    <w:p w14:paraId="10EC6704" w14:textId="0B10A163" w:rsidR="00EF1038" w:rsidRPr="009D6555" w:rsidRDefault="00EF1038">
      <w:pPr>
        <w:rPr>
          <w:lang w:val="de-DE"/>
        </w:rPr>
      </w:pPr>
      <w:r w:rsidRPr="00EF1038">
        <w:rPr>
          <w:lang w:val="de-DE"/>
        </w:rPr>
        <w:t xml:space="preserve">der Drache (n, n) = </w:t>
      </w:r>
      <w:r w:rsidRPr="001B0272">
        <w:t>le dragon</w:t>
      </w:r>
    </w:p>
    <w:p w14:paraId="4A8A319B" w14:textId="0E7F645F" w:rsidR="00EF1038" w:rsidRPr="009D6555" w:rsidRDefault="00EF1038">
      <w:pPr>
        <w:rPr>
          <w:lang w:val="de-DE"/>
        </w:rPr>
      </w:pPr>
      <w:r w:rsidRPr="00EF1038">
        <w:rPr>
          <w:lang w:val="de-DE"/>
        </w:rPr>
        <w:t xml:space="preserve">der Schatz (¨e) = </w:t>
      </w:r>
      <w:r w:rsidRPr="001B0272">
        <w:t>trésor</w:t>
      </w:r>
    </w:p>
    <w:p w14:paraId="17643027" w14:textId="73A4FF68" w:rsidR="00EF1038" w:rsidRPr="00EF1038" w:rsidRDefault="00EF1038">
      <w:pPr>
        <w:rPr>
          <w:lang w:val="de-DE"/>
        </w:rPr>
      </w:pPr>
      <w:r w:rsidRPr="00EF1038">
        <w:rPr>
          <w:lang w:val="de-DE"/>
        </w:rPr>
        <w:t>riesig = sehr, sehr, sehr, gro</w:t>
      </w:r>
      <w:r>
        <w:rPr>
          <w:lang w:val="de-DE"/>
        </w:rPr>
        <w:t>ß</w:t>
      </w:r>
    </w:p>
    <w:p w14:paraId="4F9251E7" w14:textId="3B655515" w:rsidR="00EF1038" w:rsidRPr="009D6555" w:rsidRDefault="00EF1038">
      <w:pPr>
        <w:rPr>
          <w:lang w:val="de-DE"/>
        </w:rPr>
      </w:pPr>
      <w:r>
        <w:rPr>
          <w:lang w:val="de-DE"/>
        </w:rPr>
        <w:t xml:space="preserve">bewachen = </w:t>
      </w:r>
      <w:r w:rsidRPr="001B0272">
        <w:t>garder, conserver</w:t>
      </w:r>
      <w:r w:rsidRPr="009D6555">
        <w:rPr>
          <w:lang w:val="de-DE"/>
        </w:rPr>
        <w:t>.</w:t>
      </w:r>
    </w:p>
    <w:p w14:paraId="397DD9CD" w14:textId="173608A5" w:rsidR="00EF1038" w:rsidRDefault="00EF1038">
      <w:pPr>
        <w:rPr>
          <w:lang w:val="de-DE"/>
        </w:rPr>
      </w:pPr>
      <w:r>
        <w:rPr>
          <w:lang w:val="de-DE"/>
        </w:rPr>
        <w:t>Xanten = ist eine Stadt, nördlich von Düsseldorf, fast an der Grenze mit den Niederlanden.</w:t>
      </w:r>
    </w:p>
    <w:p w14:paraId="0EF671D2" w14:textId="0F022788" w:rsidR="00EF1038" w:rsidRDefault="00527410">
      <w:pPr>
        <w:rPr>
          <w:lang w:val="de-DE"/>
        </w:rPr>
      </w:pPr>
      <w:r>
        <w:rPr>
          <w:lang w:val="de-DE"/>
        </w:rPr>
        <w:t>Sauber = propre</w:t>
      </w:r>
    </w:p>
    <w:p w14:paraId="60B34DF8" w14:textId="2C25465F" w:rsidR="0078612C" w:rsidRDefault="00633EAC">
      <w:pPr>
        <w:rPr>
          <w:lang w:val="de-DE"/>
        </w:rPr>
      </w:pPr>
      <w:r>
        <w:rPr>
          <w:lang w:val="de-DE"/>
        </w:rPr>
        <w:t xml:space="preserve">das </w:t>
      </w:r>
      <w:r w:rsidR="001B0272">
        <w:rPr>
          <w:lang w:val="de-DE"/>
        </w:rPr>
        <w:t>Blut</w:t>
      </w:r>
      <w:r>
        <w:rPr>
          <w:lang w:val="de-DE"/>
        </w:rPr>
        <w:t xml:space="preserve"> = le sang</w:t>
      </w:r>
    </w:p>
    <w:p w14:paraId="01C6B96D" w14:textId="2EC6BEB0" w:rsidR="00633EAC" w:rsidRDefault="00633EAC">
      <w:pPr>
        <w:rPr>
          <w:lang w:val="de-DE"/>
        </w:rPr>
      </w:pPr>
      <w:r>
        <w:rPr>
          <w:lang w:val="de-DE"/>
        </w:rPr>
        <w:t>unverwundbar =</w:t>
      </w:r>
      <w:r w:rsidRPr="001B0272">
        <w:t xml:space="preserve"> invulnérable</w:t>
      </w:r>
    </w:p>
    <w:p w14:paraId="198E2687" w14:textId="06508BAD" w:rsidR="00633EAC" w:rsidRDefault="00633EAC">
      <w:pPr>
        <w:rPr>
          <w:lang w:val="de-DE"/>
        </w:rPr>
      </w:pPr>
      <w:r>
        <w:rPr>
          <w:lang w:val="de-DE"/>
        </w:rPr>
        <w:t xml:space="preserve">die Stelle (n) = </w:t>
      </w:r>
      <w:r w:rsidRPr="002A1350">
        <w:t>endroit</w:t>
      </w:r>
    </w:p>
    <w:p w14:paraId="5B0B3068" w14:textId="1EBE86DE" w:rsidR="00633EAC" w:rsidRDefault="00633EAC">
      <w:pPr>
        <w:rPr>
          <w:lang w:val="de-DE"/>
        </w:rPr>
      </w:pPr>
      <w:r>
        <w:rPr>
          <w:lang w:val="de-DE"/>
        </w:rPr>
        <w:t xml:space="preserve">die Schulter = </w:t>
      </w:r>
      <w:r w:rsidRPr="002A1350">
        <w:t>l’épaule</w:t>
      </w:r>
    </w:p>
    <w:p w14:paraId="0AA0950A" w14:textId="52E1EFAC" w:rsidR="00633EAC" w:rsidRDefault="00633EAC">
      <w:pPr>
        <w:rPr>
          <w:lang w:val="de-DE"/>
        </w:rPr>
      </w:pPr>
      <w:r>
        <w:rPr>
          <w:lang w:val="de-DE"/>
        </w:rPr>
        <w:t xml:space="preserve">das Blatt (¨er) = </w:t>
      </w:r>
      <w:r w:rsidRPr="002A1350">
        <w:t>la feuille</w:t>
      </w:r>
    </w:p>
    <w:p w14:paraId="40B4792B" w14:textId="21009E29" w:rsidR="00633EAC" w:rsidRDefault="00633EAC">
      <w:pPr>
        <w:rPr>
          <w:lang w:val="de-DE"/>
        </w:rPr>
      </w:pPr>
      <w:r>
        <w:rPr>
          <w:lang w:val="de-DE"/>
        </w:rPr>
        <w:t xml:space="preserve">die Linde (n) = </w:t>
      </w:r>
      <w:r w:rsidRPr="002A1350">
        <w:t>le tilleul</w:t>
      </w:r>
    </w:p>
    <w:p w14:paraId="2FC05E11" w14:textId="0A8C302C" w:rsidR="00633EAC" w:rsidRDefault="00DF0168">
      <w:pPr>
        <w:rPr>
          <w:lang w:val="de-DE"/>
        </w:rPr>
      </w:pPr>
      <w:r>
        <w:rPr>
          <w:lang w:val="de-DE"/>
        </w:rPr>
        <w:t>nun = jetzt</w:t>
      </w:r>
    </w:p>
    <w:p w14:paraId="3F20BADC" w14:textId="7F77A3FE" w:rsidR="00DF0168" w:rsidRDefault="00DF0168">
      <w:pPr>
        <w:rPr>
          <w:lang w:val="de-DE"/>
        </w:rPr>
      </w:pPr>
      <w:r>
        <w:rPr>
          <w:lang w:val="de-DE"/>
        </w:rPr>
        <w:t>reich ≠ arm</w:t>
      </w:r>
    </w:p>
    <w:p w14:paraId="2BDB3605" w14:textId="7C0F19A6" w:rsidR="00DF0168" w:rsidRDefault="00DF0168">
      <w:pPr>
        <w:rPr>
          <w:lang w:val="de-DE"/>
        </w:rPr>
      </w:pPr>
      <w:r>
        <w:rPr>
          <w:lang w:val="de-DE"/>
        </w:rPr>
        <w:t>berühmt = célèbre</w:t>
      </w:r>
    </w:p>
    <w:p w14:paraId="6A57E9BE" w14:textId="3D68E5A8" w:rsidR="00DF0168" w:rsidRPr="009D6555" w:rsidRDefault="00DF0168">
      <w:r w:rsidRPr="002A1350">
        <w:rPr>
          <w:lang w:val="de-DE"/>
        </w:rPr>
        <w:t>reiten (i,</w:t>
      </w:r>
      <w:r w:rsidR="002A1350">
        <w:rPr>
          <w:lang w:val="de-DE"/>
        </w:rPr>
        <w:t xml:space="preserve"> </w:t>
      </w:r>
      <w:r w:rsidRPr="002A1350">
        <w:rPr>
          <w:lang w:val="de-DE"/>
        </w:rPr>
        <w:t>i,</w:t>
      </w:r>
      <w:r w:rsidR="002A1350">
        <w:rPr>
          <w:lang w:val="de-DE"/>
        </w:rPr>
        <w:t xml:space="preserve"> </w:t>
      </w:r>
      <w:r w:rsidRPr="002A1350">
        <w:rPr>
          <w:lang w:val="de-DE"/>
        </w:rPr>
        <w:t xml:space="preserve">sein) </w:t>
      </w:r>
      <w:r w:rsidRPr="009D6555">
        <w:t>= monter à cheval</w:t>
      </w:r>
    </w:p>
    <w:p w14:paraId="24B75177" w14:textId="02C90682" w:rsidR="00DF0168" w:rsidRDefault="00DF0168">
      <w:pPr>
        <w:rPr>
          <w:lang w:val="de-DE"/>
        </w:rPr>
      </w:pPr>
      <w:r>
        <w:rPr>
          <w:lang w:val="de-DE"/>
        </w:rPr>
        <w:t xml:space="preserve">der Hof (¨e) = </w:t>
      </w:r>
      <w:r w:rsidRPr="002A1350">
        <w:t>la cour</w:t>
      </w:r>
    </w:p>
    <w:p w14:paraId="750B514F" w14:textId="3FE5D840" w:rsidR="00DF0168" w:rsidRDefault="00775543">
      <w:pPr>
        <w:rPr>
          <w:lang w:val="de-DE"/>
        </w:rPr>
      </w:pPr>
      <w:r>
        <w:rPr>
          <w:lang w:val="de-DE"/>
        </w:rPr>
        <w:t>Worms ist eine Stadt zwischen Darmstadt und Mannheim, ist im Rheinland-</w:t>
      </w:r>
      <w:proofErr w:type="spellStart"/>
      <w:r>
        <w:rPr>
          <w:lang w:val="de-DE"/>
        </w:rPr>
        <w:t>Plaz</w:t>
      </w:r>
      <w:proofErr w:type="spellEnd"/>
      <w:r>
        <w:rPr>
          <w:lang w:val="de-DE"/>
        </w:rPr>
        <w:t>.</w:t>
      </w:r>
    </w:p>
    <w:p w14:paraId="6FA5F620" w14:textId="03ED2E7B" w:rsidR="00775543" w:rsidRDefault="00775543">
      <w:pPr>
        <w:rPr>
          <w:lang w:val="de-DE"/>
        </w:rPr>
      </w:pPr>
      <w:r>
        <w:rPr>
          <w:lang w:val="de-DE"/>
        </w:rPr>
        <w:t>nah ≠ weit</w:t>
      </w:r>
    </w:p>
    <w:p w14:paraId="5F597BEE" w14:textId="2E0D1F56" w:rsidR="00D03538" w:rsidRDefault="00D03538">
      <w:pPr>
        <w:rPr>
          <w:lang w:val="de-DE"/>
        </w:rPr>
      </w:pPr>
      <w:r>
        <w:rPr>
          <w:lang w:val="de-DE"/>
        </w:rPr>
        <w:t xml:space="preserve">Stolz auf+A = fier </w:t>
      </w:r>
      <w:r w:rsidR="002A1350">
        <w:rPr>
          <w:lang w:val="de-DE"/>
        </w:rPr>
        <w:t>Deich</w:t>
      </w:r>
      <w:r>
        <w:rPr>
          <w:lang w:val="de-DE"/>
        </w:rPr>
        <w:t xml:space="preserve"> bin auf dich stolz Island.</w:t>
      </w:r>
    </w:p>
    <w:p w14:paraId="3E1FFA57" w14:textId="24FE9E52" w:rsidR="00FD250C" w:rsidRDefault="00FD250C">
      <w:pPr>
        <w:rPr>
          <w:lang w:val="de-DE"/>
        </w:rPr>
      </w:pPr>
      <w:r>
        <w:rPr>
          <w:lang w:val="de-DE"/>
        </w:rPr>
        <w:t xml:space="preserve">sie wird … akzeptieren = </w:t>
      </w:r>
      <w:r w:rsidRPr="002A1350">
        <w:t>futur</w:t>
      </w:r>
    </w:p>
    <w:p w14:paraId="570C703A" w14:textId="71E0B8F3" w:rsidR="00FD250C" w:rsidRDefault="008A4447">
      <w:pPr>
        <w:rPr>
          <w:lang w:val="de-DE"/>
        </w:rPr>
      </w:pPr>
      <w:r>
        <w:rPr>
          <w:lang w:val="de-DE"/>
        </w:rPr>
        <w:t xml:space="preserve">die List = la </w:t>
      </w:r>
      <w:proofErr w:type="spellStart"/>
      <w:r>
        <w:rPr>
          <w:lang w:val="de-DE"/>
        </w:rPr>
        <w:t>ruse</w:t>
      </w:r>
      <w:proofErr w:type="spellEnd"/>
    </w:p>
    <w:p w14:paraId="552423D5" w14:textId="3A0FD52D" w:rsidR="008A4447" w:rsidRDefault="002A1350">
      <w:pPr>
        <w:rPr>
          <w:lang w:val="de-DE"/>
        </w:rPr>
      </w:pPr>
      <w:r>
        <w:rPr>
          <w:lang w:val="de-DE"/>
        </w:rPr>
        <w:t>Doppel</w:t>
      </w:r>
      <w:r w:rsidR="005B45B8">
        <w:rPr>
          <w:lang w:val="de-DE"/>
        </w:rPr>
        <w:t xml:space="preserve"> = double</w:t>
      </w:r>
    </w:p>
    <w:p w14:paraId="6785821C" w14:textId="0D9FBECC" w:rsidR="005B45B8" w:rsidRDefault="005B45B8">
      <w:pPr>
        <w:rPr>
          <w:lang w:val="de-DE"/>
        </w:rPr>
      </w:pPr>
      <w:r>
        <w:rPr>
          <w:lang w:val="de-DE"/>
        </w:rPr>
        <w:lastRenderedPageBreak/>
        <w:t>Siegfried heiratet Kriemhild.</w:t>
      </w:r>
    </w:p>
    <w:p w14:paraId="44675387" w14:textId="695A3540" w:rsidR="005B45B8" w:rsidRDefault="005B45B8">
      <w:pPr>
        <w:rPr>
          <w:lang w:val="de-DE"/>
        </w:rPr>
      </w:pPr>
      <w:r>
        <w:rPr>
          <w:lang w:val="de-DE"/>
        </w:rPr>
        <w:t>Günther heiratet Brünhild.</w:t>
      </w:r>
    </w:p>
    <w:p w14:paraId="44B9BF80" w14:textId="10169C37" w:rsidR="005B45B8" w:rsidRDefault="005B45B8">
      <w:pPr>
        <w:rPr>
          <w:lang w:val="de-DE"/>
        </w:rPr>
      </w:pPr>
      <w:r>
        <w:rPr>
          <w:lang w:val="de-DE"/>
        </w:rPr>
        <w:t xml:space="preserve">betrügen (O, O) = </w:t>
      </w:r>
      <w:r w:rsidRPr="002A1350">
        <w:t>tromper.</w:t>
      </w:r>
    </w:p>
    <w:p w14:paraId="111C2B1A" w14:textId="764FC048" w:rsidR="005B45B8" w:rsidRDefault="005B45B8">
      <w:pPr>
        <w:rPr>
          <w:lang w:val="de-DE"/>
        </w:rPr>
      </w:pPr>
      <w:r>
        <w:rPr>
          <w:lang w:val="de-DE"/>
        </w:rPr>
        <w:t xml:space="preserve">wie gewöhnlich = </w:t>
      </w:r>
      <w:r w:rsidRPr="002A1350">
        <w:t>comme d’habitude</w:t>
      </w:r>
      <w:r>
        <w:rPr>
          <w:lang w:val="de-DE"/>
        </w:rPr>
        <w:t>.</w:t>
      </w:r>
    </w:p>
    <w:p w14:paraId="6C907B72" w14:textId="569673FF" w:rsidR="005B45B8" w:rsidRDefault="003E485A">
      <w:pPr>
        <w:rPr>
          <w:lang w:val="de-DE"/>
        </w:rPr>
      </w:pPr>
      <w:r>
        <w:rPr>
          <w:lang w:val="de-DE"/>
        </w:rPr>
        <w:t xml:space="preserve">eigentlich = </w:t>
      </w:r>
      <w:r w:rsidRPr="002A1350">
        <w:t>à vrai dire</w:t>
      </w:r>
    </w:p>
    <w:p w14:paraId="64ECE93B" w14:textId="46DCE3E8" w:rsidR="003E485A" w:rsidRDefault="00CC68F7">
      <w:pPr>
        <w:rPr>
          <w:lang w:val="de-DE"/>
        </w:rPr>
      </w:pPr>
      <w:r>
        <w:rPr>
          <w:lang w:val="de-DE"/>
        </w:rPr>
        <w:t xml:space="preserve">treu = </w:t>
      </w:r>
      <w:r w:rsidRPr="002A1350">
        <w:t>fidèle</w:t>
      </w:r>
    </w:p>
    <w:p w14:paraId="23202395" w14:textId="34FD3FBF" w:rsidR="00CC68F7" w:rsidRDefault="00CC68F7">
      <w:pPr>
        <w:rPr>
          <w:lang w:val="de-DE"/>
        </w:rPr>
      </w:pPr>
      <w:r>
        <w:rPr>
          <w:lang w:val="de-DE"/>
        </w:rPr>
        <w:t>verliebt sein in +A.</w:t>
      </w:r>
    </w:p>
    <w:p w14:paraId="72834DE9" w14:textId="41367013" w:rsidR="00CC68F7" w:rsidRDefault="002A1350">
      <w:pPr>
        <w:rPr>
          <w:lang w:val="de-DE"/>
        </w:rPr>
      </w:pPr>
      <w:r>
        <w:rPr>
          <w:lang w:val="de-DE"/>
        </w:rPr>
        <w:t>eifersüchtig</w:t>
      </w:r>
      <w:r w:rsidR="00CC68F7">
        <w:rPr>
          <w:lang w:val="de-DE"/>
        </w:rPr>
        <w:t xml:space="preserve"> auf +A</w:t>
      </w:r>
    </w:p>
    <w:p w14:paraId="21C316E5" w14:textId="1F064F38" w:rsidR="00CC68F7" w:rsidRDefault="00CC68F7">
      <w:pPr>
        <w:rPr>
          <w:lang w:val="de-DE"/>
        </w:rPr>
      </w:pPr>
      <w:r>
        <w:rPr>
          <w:lang w:val="de-DE"/>
        </w:rPr>
        <w:t xml:space="preserve">deshalb = </w:t>
      </w:r>
      <w:r w:rsidRPr="002A1350">
        <w:t>c’est pourquoi</w:t>
      </w:r>
    </w:p>
    <w:p w14:paraId="5019CB28" w14:textId="66B2D78A" w:rsidR="00CC68F7" w:rsidRDefault="00CC68F7">
      <w:pPr>
        <w:rPr>
          <w:lang w:val="de-DE"/>
        </w:rPr>
      </w:pPr>
      <w:r>
        <w:rPr>
          <w:lang w:val="de-DE"/>
        </w:rPr>
        <w:t xml:space="preserve">aus/fragen = </w:t>
      </w:r>
      <w:r w:rsidRPr="002A1350">
        <w:t>questionner</w:t>
      </w:r>
    </w:p>
    <w:p w14:paraId="462806ED" w14:textId="47C40A02" w:rsidR="00CC68F7" w:rsidRDefault="00CC68F7">
      <w:pPr>
        <w:rPr>
          <w:lang w:val="de-DE"/>
        </w:rPr>
      </w:pPr>
      <w:r>
        <w:rPr>
          <w:lang w:val="de-DE"/>
        </w:rPr>
        <w:t xml:space="preserve">heraus/finden = </w:t>
      </w:r>
      <w:r w:rsidRPr="002A1350">
        <w:t>découvrir</w:t>
      </w:r>
    </w:p>
    <w:p w14:paraId="46C0D0A8" w14:textId="07FC7346" w:rsidR="00CC68F7" w:rsidRPr="002A1350" w:rsidRDefault="00210DA5">
      <w:r>
        <w:rPr>
          <w:lang w:val="de-DE"/>
        </w:rPr>
        <w:t xml:space="preserve">nutzen = </w:t>
      </w:r>
      <w:r w:rsidRPr="002A1350">
        <w:t>utiliser</w:t>
      </w:r>
    </w:p>
    <w:p w14:paraId="7ADEED43" w14:textId="13C43949" w:rsidR="00A81110" w:rsidRDefault="002A1350">
      <w:pPr>
        <w:rPr>
          <w:lang w:val="de-DE"/>
        </w:rPr>
      </w:pPr>
      <w:r>
        <w:rPr>
          <w:lang w:val="de-DE"/>
        </w:rPr>
        <w:t>dass</w:t>
      </w:r>
      <w:r w:rsidR="00A81110">
        <w:rPr>
          <w:lang w:val="de-DE"/>
        </w:rPr>
        <w:t xml:space="preserve"> </w:t>
      </w:r>
      <w:r w:rsidR="009923FB">
        <w:rPr>
          <w:lang w:val="de-DE"/>
        </w:rPr>
        <w:t>Märschen</w:t>
      </w:r>
      <w:r w:rsidR="00A81110">
        <w:rPr>
          <w:lang w:val="de-DE"/>
        </w:rPr>
        <w:t xml:space="preserve"> =</w:t>
      </w:r>
      <w:r w:rsidR="00A81110" w:rsidRPr="009923FB">
        <w:t xml:space="preserve"> le conte</w:t>
      </w:r>
    </w:p>
    <w:p w14:paraId="6CBE7CA5" w14:textId="05D436AE" w:rsidR="00A81110" w:rsidRDefault="00E72F0A">
      <w:pPr>
        <w:rPr>
          <w:lang w:val="de-DE"/>
        </w:rPr>
      </w:pPr>
      <w:r>
        <w:rPr>
          <w:lang w:val="de-DE"/>
        </w:rPr>
        <w:t xml:space="preserve">der </w:t>
      </w:r>
      <w:r w:rsidR="009923FB">
        <w:rPr>
          <w:lang w:val="de-DE"/>
        </w:rPr>
        <w:t>Zwerg</w:t>
      </w:r>
      <w:r>
        <w:rPr>
          <w:lang w:val="de-DE"/>
        </w:rPr>
        <w:t xml:space="preserve"> (e) = </w:t>
      </w:r>
      <w:r w:rsidRPr="009923FB">
        <w:t>le nain</w:t>
      </w:r>
    </w:p>
    <w:p w14:paraId="1559040D" w14:textId="2946B552" w:rsidR="00E72F0A" w:rsidRDefault="00E72F0A">
      <w:pPr>
        <w:rPr>
          <w:lang w:val="de-DE"/>
        </w:rPr>
      </w:pPr>
      <w:r>
        <w:rPr>
          <w:lang w:val="de-DE"/>
        </w:rPr>
        <w:t xml:space="preserve">unterirdischen = </w:t>
      </w:r>
      <w:r w:rsidRPr="002A1350">
        <w:t>le sous-terrain</w:t>
      </w:r>
    </w:p>
    <w:p w14:paraId="18A6C144" w14:textId="4ED9F0ED" w:rsidR="00E72F0A" w:rsidRDefault="00E72F0A">
      <w:pPr>
        <w:rPr>
          <w:lang w:val="de-DE"/>
        </w:rPr>
      </w:pPr>
      <w:r>
        <w:rPr>
          <w:lang w:val="de-DE"/>
        </w:rPr>
        <w:t xml:space="preserve">besitzen = </w:t>
      </w:r>
      <w:r w:rsidRPr="009923FB">
        <w:t>posséder</w:t>
      </w:r>
    </w:p>
    <w:p w14:paraId="536493DB" w14:textId="2D945867" w:rsidR="00E72F0A" w:rsidRPr="009D6555" w:rsidRDefault="00E72F0A">
      <w:r>
        <w:rPr>
          <w:lang w:val="de-DE"/>
        </w:rPr>
        <w:t>erobert =</w:t>
      </w:r>
      <w:r w:rsidRPr="009D6555">
        <w:t xml:space="preserve"> conquérir</w:t>
      </w:r>
    </w:p>
    <w:p w14:paraId="0F65649F" w14:textId="6A152C80" w:rsidR="00236426" w:rsidRPr="009D6555" w:rsidRDefault="009D6555" w:rsidP="00236426">
      <w:pPr>
        <w:tabs>
          <w:tab w:val="left" w:pos="2948"/>
        </w:tabs>
      </w:pPr>
      <w:r>
        <w:rPr>
          <w:lang w:val="de-DE"/>
        </w:rPr>
        <w:t>Tarnkappe</w:t>
      </w:r>
      <w:r w:rsidR="00236426">
        <w:rPr>
          <w:lang w:val="de-DE"/>
        </w:rPr>
        <w:t xml:space="preserve"> = </w:t>
      </w:r>
      <w:r w:rsidR="00236426" w:rsidRPr="009D6555">
        <w:t>heaume</w:t>
      </w:r>
    </w:p>
    <w:p w14:paraId="3764A56A" w14:textId="0E001D97" w:rsidR="00236426" w:rsidRDefault="009D6555" w:rsidP="00236426">
      <w:pPr>
        <w:tabs>
          <w:tab w:val="left" w:pos="2948"/>
        </w:tabs>
        <w:rPr>
          <w:lang w:val="de-DE"/>
        </w:rPr>
      </w:pPr>
      <w:r>
        <w:rPr>
          <w:lang w:val="de-DE"/>
        </w:rPr>
        <w:t>Unsichtbar</w:t>
      </w:r>
      <w:r w:rsidR="00236426">
        <w:rPr>
          <w:lang w:val="de-DE"/>
        </w:rPr>
        <w:t xml:space="preserve"> = invisible</w:t>
      </w:r>
    </w:p>
    <w:p w14:paraId="25CD164D" w14:textId="618FFA3D" w:rsidR="002F0BDB" w:rsidRPr="009D6555" w:rsidRDefault="002F0BDB" w:rsidP="00236426">
      <w:pPr>
        <w:tabs>
          <w:tab w:val="left" w:pos="2948"/>
        </w:tabs>
      </w:pPr>
      <w:r>
        <w:rPr>
          <w:lang w:val="de-DE"/>
        </w:rPr>
        <w:t xml:space="preserve">Wunderschwert = </w:t>
      </w:r>
      <w:r w:rsidRPr="009D6555">
        <w:t>épée</w:t>
      </w:r>
    </w:p>
    <w:p w14:paraId="6B7FF0F7" w14:textId="5E06A801" w:rsidR="002F0BDB" w:rsidRPr="009D6555" w:rsidRDefault="002F0BDB" w:rsidP="00236426">
      <w:pPr>
        <w:tabs>
          <w:tab w:val="left" w:pos="2948"/>
        </w:tabs>
      </w:pPr>
      <w:r w:rsidRPr="009D6555">
        <w:rPr>
          <w:lang w:val="de-DE"/>
        </w:rPr>
        <w:t>Heldenepos</w:t>
      </w:r>
      <w:r w:rsidRPr="009D6555">
        <w:t xml:space="preserve"> = épopée Héroïque.</w:t>
      </w:r>
    </w:p>
    <w:p w14:paraId="40681C2C" w14:textId="7ED14EB2" w:rsidR="00430F55" w:rsidRPr="009D6555" w:rsidRDefault="00430F55" w:rsidP="00236426">
      <w:pPr>
        <w:tabs>
          <w:tab w:val="left" w:pos="2948"/>
        </w:tabs>
      </w:pPr>
      <w:r w:rsidRPr="009D6555">
        <w:rPr>
          <w:lang w:val="de-DE"/>
        </w:rPr>
        <w:t xml:space="preserve">Inwiefern entspricht </w:t>
      </w:r>
      <w:r w:rsidRPr="009D6555">
        <w:t>= dans quelle mesure</w:t>
      </w:r>
    </w:p>
    <w:p w14:paraId="3EC4F3E2" w14:textId="14B0AC60" w:rsidR="00430F55" w:rsidRDefault="00430F55" w:rsidP="00236426">
      <w:pPr>
        <w:tabs>
          <w:tab w:val="left" w:pos="2948"/>
        </w:tabs>
        <w:rPr>
          <w:lang w:val="de-DE"/>
        </w:rPr>
      </w:pPr>
      <w:r>
        <w:rPr>
          <w:lang w:val="de-DE"/>
        </w:rPr>
        <w:t xml:space="preserve">entspricht = </w:t>
      </w:r>
      <w:r w:rsidRPr="009D6555">
        <w:t>correspondre</w:t>
      </w:r>
    </w:p>
    <w:p w14:paraId="722539D1" w14:textId="6F371C79" w:rsidR="00210DA5" w:rsidRDefault="00430F55">
      <w:pPr>
        <w:rPr>
          <w:lang w:val="de-DE"/>
        </w:rPr>
      </w:pPr>
      <w:r>
        <w:rPr>
          <w:lang w:val="de-DE"/>
        </w:rPr>
        <w:t>Eigenschaften =</w:t>
      </w:r>
      <w:r w:rsidRPr="009D6555">
        <w:t xml:space="preserve"> qualités</w:t>
      </w:r>
    </w:p>
    <w:p w14:paraId="7623E958" w14:textId="640F3DCA" w:rsidR="00430F55" w:rsidRDefault="009D6555">
      <w:pPr>
        <w:rPr>
          <w:lang w:val="de-DE"/>
        </w:rPr>
      </w:pPr>
      <w:proofErr w:type="gramStart"/>
      <w:r>
        <w:rPr>
          <w:lang w:val="de-DE"/>
        </w:rPr>
        <w:t>das</w:t>
      </w:r>
      <w:proofErr w:type="gramEnd"/>
      <w:r>
        <w:rPr>
          <w:lang w:val="de-DE"/>
        </w:rPr>
        <w:t xml:space="preserve"> Ring der Nibelungen =</w:t>
      </w:r>
      <w:r w:rsidRPr="009923FB">
        <w:t xml:space="preserve"> l’anneau des Nibelungen</w:t>
      </w:r>
    </w:p>
    <w:p w14:paraId="72FCDBE7" w14:textId="2FEB4708" w:rsidR="009D6555" w:rsidRDefault="00760DB4">
      <w:pPr>
        <w:rPr>
          <w:lang w:val="de-DE"/>
        </w:rPr>
      </w:pPr>
      <w:r>
        <w:rPr>
          <w:lang w:val="de-DE"/>
        </w:rPr>
        <w:t>die Quelle = la source</w:t>
      </w:r>
    </w:p>
    <w:p w14:paraId="7010C935" w14:textId="13E8340A" w:rsidR="00760DB4" w:rsidRDefault="00A0237C">
      <w:pPr>
        <w:rPr>
          <w:lang w:val="de-DE"/>
        </w:rPr>
      </w:pPr>
      <w:r>
        <w:rPr>
          <w:lang w:val="de-DE"/>
        </w:rPr>
        <w:t xml:space="preserve">Die Verkehrsstraße = </w:t>
      </w:r>
      <w:r w:rsidRPr="009923FB">
        <w:t>le centre</w:t>
      </w:r>
    </w:p>
    <w:p w14:paraId="4E212306" w14:textId="6B3C249F" w:rsidR="00A0237C" w:rsidRDefault="00A0237C">
      <w:pPr>
        <w:rPr>
          <w:lang w:val="de-DE"/>
        </w:rPr>
      </w:pPr>
      <w:r>
        <w:rPr>
          <w:lang w:val="de-DE"/>
        </w:rPr>
        <w:t xml:space="preserve">der Handel = </w:t>
      </w:r>
      <w:r w:rsidRPr="009923FB">
        <w:t>le commerce.</w:t>
      </w:r>
    </w:p>
    <w:p w14:paraId="7D55DD65" w14:textId="6BB3A8A4" w:rsidR="00A0237C" w:rsidRDefault="002A1350">
      <w:pPr>
        <w:rPr>
          <w:lang w:val="de-DE"/>
        </w:rPr>
      </w:pPr>
      <w:r>
        <w:rPr>
          <w:lang w:val="de-DE"/>
        </w:rPr>
        <w:t xml:space="preserve">dabei = </w:t>
      </w:r>
      <w:r w:rsidRPr="002A1350">
        <w:t>en même temps</w:t>
      </w:r>
    </w:p>
    <w:p w14:paraId="6659933D" w14:textId="77777777" w:rsidR="002A1350" w:rsidRDefault="002A1350">
      <w:pPr>
        <w:rPr>
          <w:lang w:val="de-DE"/>
        </w:rPr>
      </w:pPr>
    </w:p>
    <w:tbl>
      <w:tblPr>
        <w:tblStyle w:val="Grilledutableau"/>
        <w:tblW w:w="9774" w:type="dxa"/>
        <w:tblLook w:val="04A0" w:firstRow="1" w:lastRow="0" w:firstColumn="1" w:lastColumn="0" w:noHBand="0" w:noVBand="1"/>
      </w:tblPr>
      <w:tblGrid>
        <w:gridCol w:w="899"/>
        <w:gridCol w:w="941"/>
        <w:gridCol w:w="1298"/>
        <w:gridCol w:w="1321"/>
        <w:gridCol w:w="830"/>
        <w:gridCol w:w="1190"/>
        <w:gridCol w:w="949"/>
        <w:gridCol w:w="1010"/>
        <w:gridCol w:w="1330"/>
        <w:gridCol w:w="6"/>
      </w:tblGrid>
      <w:tr w:rsidR="00210DA5" w14:paraId="75FAA900" w14:textId="77777777" w:rsidTr="00210DA5">
        <w:trPr>
          <w:trHeight w:val="294"/>
        </w:trPr>
        <w:tc>
          <w:tcPr>
            <w:tcW w:w="9774" w:type="dxa"/>
            <w:gridSpan w:val="10"/>
            <w:vAlign w:val="center"/>
          </w:tcPr>
          <w:p w14:paraId="07AF952E" w14:textId="0E3E7B81" w:rsidR="00210DA5" w:rsidRDefault="00210DA5" w:rsidP="00210DA5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Verbes de </w:t>
            </w:r>
            <w:proofErr w:type="spellStart"/>
            <w:r>
              <w:rPr>
                <w:lang w:val="de-DE"/>
              </w:rPr>
              <w:t>modalité</w:t>
            </w:r>
            <w:proofErr w:type="spellEnd"/>
          </w:p>
        </w:tc>
      </w:tr>
      <w:tr w:rsidR="00A81110" w14:paraId="4D0823B5" w14:textId="77777777" w:rsidTr="00606B02">
        <w:trPr>
          <w:gridAfter w:val="1"/>
          <w:wAfter w:w="6" w:type="dxa"/>
          <w:trHeight w:val="294"/>
        </w:trPr>
        <w:tc>
          <w:tcPr>
            <w:tcW w:w="899" w:type="dxa"/>
            <w:vMerge w:val="restart"/>
          </w:tcPr>
          <w:p w14:paraId="2C32540C" w14:textId="77777777" w:rsidR="00A81110" w:rsidRDefault="00A81110" w:rsidP="00210DA5">
            <w:pPr>
              <w:rPr>
                <w:lang w:val="de-DE"/>
              </w:rPr>
            </w:pPr>
          </w:p>
        </w:tc>
        <w:tc>
          <w:tcPr>
            <w:tcW w:w="941" w:type="dxa"/>
          </w:tcPr>
          <w:p w14:paraId="21CF0B55" w14:textId="06B9796C" w:rsidR="00A81110" w:rsidRPr="000A377A" w:rsidRDefault="00A81110" w:rsidP="00210DA5">
            <w:r w:rsidRPr="000A377A">
              <w:t>vouloir</w:t>
            </w:r>
          </w:p>
        </w:tc>
        <w:tc>
          <w:tcPr>
            <w:tcW w:w="2619" w:type="dxa"/>
            <w:gridSpan w:val="2"/>
            <w:vMerge w:val="restart"/>
          </w:tcPr>
          <w:p w14:paraId="555EEAF6" w14:textId="77777777" w:rsidR="00A81110" w:rsidRDefault="00A81110" w:rsidP="00210DA5">
            <w:pPr>
              <w:rPr>
                <w:lang w:val="de-DE"/>
              </w:rPr>
            </w:pPr>
          </w:p>
        </w:tc>
        <w:tc>
          <w:tcPr>
            <w:tcW w:w="830" w:type="dxa"/>
          </w:tcPr>
          <w:p w14:paraId="3568D30F" w14:textId="53C19894" w:rsidR="00A81110" w:rsidRPr="00300CE7" w:rsidRDefault="00A81110" w:rsidP="00210DA5">
            <w:r w:rsidRPr="00300CE7">
              <w:t>devoir</w:t>
            </w:r>
          </w:p>
        </w:tc>
        <w:tc>
          <w:tcPr>
            <w:tcW w:w="2139" w:type="dxa"/>
            <w:gridSpan w:val="2"/>
            <w:vMerge w:val="restart"/>
          </w:tcPr>
          <w:p w14:paraId="6A39CCC3" w14:textId="1C46770E" w:rsidR="00A81110" w:rsidRDefault="00A81110" w:rsidP="00210DA5">
            <w:pPr>
              <w:rPr>
                <w:lang w:val="de-DE"/>
              </w:rPr>
            </w:pPr>
          </w:p>
        </w:tc>
        <w:tc>
          <w:tcPr>
            <w:tcW w:w="1010" w:type="dxa"/>
          </w:tcPr>
          <w:p w14:paraId="46715797" w14:textId="47AA7CF2" w:rsidR="00A81110" w:rsidRDefault="00A81110" w:rsidP="00210DA5">
            <w:pPr>
              <w:rPr>
                <w:lang w:val="de-DE"/>
              </w:rPr>
            </w:pPr>
            <w:r>
              <w:rPr>
                <w:lang w:val="de-DE"/>
              </w:rPr>
              <w:t>Pouvoir</w:t>
            </w:r>
          </w:p>
        </w:tc>
        <w:tc>
          <w:tcPr>
            <w:tcW w:w="1330" w:type="dxa"/>
            <w:vMerge w:val="restart"/>
          </w:tcPr>
          <w:p w14:paraId="202881CC" w14:textId="77777777" w:rsidR="00A81110" w:rsidRDefault="00A81110" w:rsidP="00210DA5">
            <w:pPr>
              <w:rPr>
                <w:lang w:val="de-DE"/>
              </w:rPr>
            </w:pPr>
          </w:p>
        </w:tc>
      </w:tr>
      <w:tr w:rsidR="00A81110" w14:paraId="7EC247D5" w14:textId="77777777" w:rsidTr="00606B02">
        <w:trPr>
          <w:gridAfter w:val="1"/>
          <w:wAfter w:w="6" w:type="dxa"/>
          <w:trHeight w:val="294"/>
        </w:trPr>
        <w:tc>
          <w:tcPr>
            <w:tcW w:w="899" w:type="dxa"/>
            <w:vMerge/>
          </w:tcPr>
          <w:p w14:paraId="4C4EC439" w14:textId="77777777" w:rsidR="00A81110" w:rsidRDefault="00A81110" w:rsidP="00210DA5">
            <w:pPr>
              <w:rPr>
                <w:lang w:val="de-DE"/>
              </w:rPr>
            </w:pPr>
          </w:p>
        </w:tc>
        <w:tc>
          <w:tcPr>
            <w:tcW w:w="941" w:type="dxa"/>
            <w:vMerge w:val="restart"/>
          </w:tcPr>
          <w:p w14:paraId="04CAA703" w14:textId="77777777" w:rsidR="00A81110" w:rsidRDefault="00A81110" w:rsidP="00210DA5">
            <w:pPr>
              <w:rPr>
                <w:lang w:val="de-DE"/>
              </w:rPr>
            </w:pPr>
          </w:p>
        </w:tc>
        <w:tc>
          <w:tcPr>
            <w:tcW w:w="2619" w:type="dxa"/>
            <w:gridSpan w:val="2"/>
            <w:vMerge/>
          </w:tcPr>
          <w:p w14:paraId="5B0F83B1" w14:textId="696C6291" w:rsidR="00A81110" w:rsidRDefault="00A81110" w:rsidP="00210DA5">
            <w:pPr>
              <w:rPr>
                <w:lang w:val="de-DE"/>
              </w:rPr>
            </w:pPr>
          </w:p>
        </w:tc>
        <w:tc>
          <w:tcPr>
            <w:tcW w:w="830" w:type="dxa"/>
            <w:vMerge w:val="restart"/>
          </w:tcPr>
          <w:p w14:paraId="7D3C0D9D" w14:textId="77777777" w:rsidR="00A81110" w:rsidRDefault="00A81110" w:rsidP="00210DA5">
            <w:pPr>
              <w:rPr>
                <w:lang w:val="de-DE"/>
              </w:rPr>
            </w:pPr>
          </w:p>
        </w:tc>
        <w:tc>
          <w:tcPr>
            <w:tcW w:w="2139" w:type="dxa"/>
            <w:gridSpan w:val="2"/>
            <w:vMerge/>
          </w:tcPr>
          <w:p w14:paraId="41BF437D" w14:textId="1318E872" w:rsidR="00A81110" w:rsidRDefault="00A81110" w:rsidP="00210DA5">
            <w:pPr>
              <w:rPr>
                <w:lang w:val="de-DE"/>
              </w:rPr>
            </w:pPr>
          </w:p>
        </w:tc>
        <w:tc>
          <w:tcPr>
            <w:tcW w:w="1010" w:type="dxa"/>
            <w:vMerge w:val="restart"/>
          </w:tcPr>
          <w:p w14:paraId="618CEBDF" w14:textId="77777777" w:rsidR="00A81110" w:rsidRDefault="00A81110" w:rsidP="00210DA5">
            <w:pPr>
              <w:rPr>
                <w:lang w:val="de-DE"/>
              </w:rPr>
            </w:pPr>
          </w:p>
        </w:tc>
        <w:tc>
          <w:tcPr>
            <w:tcW w:w="1330" w:type="dxa"/>
            <w:vMerge/>
          </w:tcPr>
          <w:p w14:paraId="544539AB" w14:textId="77777777" w:rsidR="00A81110" w:rsidRDefault="00A81110" w:rsidP="00210DA5">
            <w:pPr>
              <w:rPr>
                <w:lang w:val="de-DE"/>
              </w:rPr>
            </w:pPr>
          </w:p>
        </w:tc>
      </w:tr>
      <w:tr w:rsidR="00A81110" w14:paraId="04270D08" w14:textId="77777777" w:rsidTr="00A81110">
        <w:trPr>
          <w:gridAfter w:val="1"/>
          <w:wAfter w:w="6" w:type="dxa"/>
          <w:trHeight w:val="301"/>
        </w:trPr>
        <w:tc>
          <w:tcPr>
            <w:tcW w:w="899" w:type="dxa"/>
          </w:tcPr>
          <w:p w14:paraId="7E4ABA19" w14:textId="06B67AB5" w:rsidR="00A81110" w:rsidRDefault="00A81110" w:rsidP="00210DA5">
            <w:pPr>
              <w:rPr>
                <w:lang w:val="de-DE"/>
              </w:rPr>
            </w:pPr>
            <w:r>
              <w:rPr>
                <w:lang w:val="de-DE"/>
              </w:rPr>
              <w:t>mögen</w:t>
            </w:r>
          </w:p>
        </w:tc>
        <w:tc>
          <w:tcPr>
            <w:tcW w:w="941" w:type="dxa"/>
            <w:vMerge/>
          </w:tcPr>
          <w:p w14:paraId="13D25DE0" w14:textId="77777777" w:rsidR="00A81110" w:rsidRDefault="00A81110" w:rsidP="00210DA5">
            <w:pPr>
              <w:rPr>
                <w:lang w:val="de-DE"/>
              </w:rPr>
            </w:pPr>
          </w:p>
        </w:tc>
        <w:tc>
          <w:tcPr>
            <w:tcW w:w="1298" w:type="dxa"/>
          </w:tcPr>
          <w:p w14:paraId="0868198B" w14:textId="4C45700C" w:rsidR="00A81110" w:rsidRDefault="00A81110" w:rsidP="00210DA5">
            <w:pPr>
              <w:rPr>
                <w:lang w:val="de-DE"/>
              </w:rPr>
            </w:pPr>
            <w:r>
              <w:rPr>
                <w:lang w:val="de-DE"/>
              </w:rPr>
              <w:t>wollen</w:t>
            </w:r>
          </w:p>
        </w:tc>
        <w:tc>
          <w:tcPr>
            <w:tcW w:w="1321" w:type="dxa"/>
          </w:tcPr>
          <w:p w14:paraId="1CA8A1B2" w14:textId="3BAC1437" w:rsidR="00A81110" w:rsidRDefault="00A81110" w:rsidP="00210DA5">
            <w:pPr>
              <w:rPr>
                <w:lang w:val="de-DE"/>
              </w:rPr>
            </w:pPr>
            <w:r>
              <w:rPr>
                <w:lang w:val="de-DE"/>
              </w:rPr>
              <w:t>sollen</w:t>
            </w:r>
          </w:p>
        </w:tc>
        <w:tc>
          <w:tcPr>
            <w:tcW w:w="830" w:type="dxa"/>
            <w:vMerge/>
            <w:tcBorders>
              <w:right w:val="single" w:sz="4" w:space="0" w:color="auto"/>
            </w:tcBorders>
          </w:tcPr>
          <w:p w14:paraId="0C4FE5FC" w14:textId="77777777" w:rsidR="00A81110" w:rsidRDefault="00A81110" w:rsidP="00210DA5">
            <w:pPr>
              <w:rPr>
                <w:lang w:val="de-DE"/>
              </w:rPr>
            </w:pPr>
          </w:p>
        </w:tc>
        <w:tc>
          <w:tcPr>
            <w:tcW w:w="1190" w:type="dxa"/>
            <w:tcBorders>
              <w:left w:val="single" w:sz="4" w:space="0" w:color="auto"/>
            </w:tcBorders>
          </w:tcPr>
          <w:p w14:paraId="7036B07D" w14:textId="46E05443" w:rsidR="00A81110" w:rsidRDefault="00A81110" w:rsidP="00210DA5">
            <w:pPr>
              <w:rPr>
                <w:lang w:val="de-DE"/>
              </w:rPr>
            </w:pPr>
            <w:r>
              <w:rPr>
                <w:lang w:val="de-DE"/>
              </w:rPr>
              <w:t>müssen</w:t>
            </w:r>
          </w:p>
        </w:tc>
        <w:tc>
          <w:tcPr>
            <w:tcW w:w="949" w:type="dxa"/>
          </w:tcPr>
          <w:p w14:paraId="7D1D913C" w14:textId="45061E20" w:rsidR="00A81110" w:rsidRDefault="00A81110" w:rsidP="00210DA5">
            <w:pPr>
              <w:rPr>
                <w:lang w:val="de-DE"/>
              </w:rPr>
            </w:pPr>
            <w:r>
              <w:rPr>
                <w:lang w:val="de-DE"/>
              </w:rPr>
              <w:t>können</w:t>
            </w:r>
          </w:p>
        </w:tc>
        <w:tc>
          <w:tcPr>
            <w:tcW w:w="1010" w:type="dxa"/>
            <w:vMerge/>
          </w:tcPr>
          <w:p w14:paraId="7259A54D" w14:textId="77777777" w:rsidR="00A81110" w:rsidRDefault="00A81110" w:rsidP="00210DA5">
            <w:pPr>
              <w:rPr>
                <w:lang w:val="de-DE"/>
              </w:rPr>
            </w:pPr>
          </w:p>
        </w:tc>
        <w:tc>
          <w:tcPr>
            <w:tcW w:w="1330" w:type="dxa"/>
          </w:tcPr>
          <w:p w14:paraId="29964021" w14:textId="58829FAA" w:rsidR="00A81110" w:rsidRDefault="00A81110" w:rsidP="00210DA5">
            <w:pPr>
              <w:rPr>
                <w:lang w:val="de-DE"/>
              </w:rPr>
            </w:pPr>
            <w:r>
              <w:rPr>
                <w:lang w:val="de-DE"/>
              </w:rPr>
              <w:t>dürfen</w:t>
            </w:r>
          </w:p>
        </w:tc>
      </w:tr>
      <w:tr w:rsidR="00A81110" w14:paraId="0D841A12" w14:textId="77777777" w:rsidTr="00A81110">
        <w:trPr>
          <w:gridAfter w:val="1"/>
          <w:wAfter w:w="6" w:type="dxa"/>
          <w:trHeight w:val="294"/>
        </w:trPr>
        <w:tc>
          <w:tcPr>
            <w:tcW w:w="899" w:type="dxa"/>
          </w:tcPr>
          <w:p w14:paraId="692B939E" w14:textId="434EAF8C" w:rsidR="00A81110" w:rsidRPr="000A377A" w:rsidRDefault="00A81110" w:rsidP="00210DA5">
            <w:r w:rsidRPr="000A377A">
              <w:t>désirer</w:t>
            </w:r>
          </w:p>
        </w:tc>
        <w:tc>
          <w:tcPr>
            <w:tcW w:w="941" w:type="dxa"/>
            <w:vMerge/>
          </w:tcPr>
          <w:p w14:paraId="47CAF894" w14:textId="77777777" w:rsidR="00A81110" w:rsidRDefault="00A81110" w:rsidP="00210DA5">
            <w:pPr>
              <w:rPr>
                <w:lang w:val="de-DE"/>
              </w:rPr>
            </w:pPr>
          </w:p>
        </w:tc>
        <w:tc>
          <w:tcPr>
            <w:tcW w:w="1298" w:type="dxa"/>
          </w:tcPr>
          <w:p w14:paraId="50AF19FC" w14:textId="322DF0D2" w:rsidR="00A81110" w:rsidRDefault="00A81110" w:rsidP="00210DA5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vouloir</w:t>
            </w:r>
            <w:proofErr w:type="spellEnd"/>
          </w:p>
        </w:tc>
        <w:tc>
          <w:tcPr>
            <w:tcW w:w="1321" w:type="dxa"/>
            <w:vMerge w:val="restart"/>
          </w:tcPr>
          <w:p w14:paraId="6884B8AD" w14:textId="46108786" w:rsidR="00A81110" w:rsidRDefault="00A81110" w:rsidP="00210DA5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devoir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moral</w:t>
            </w:r>
            <w:proofErr w:type="spellEnd"/>
          </w:p>
        </w:tc>
        <w:tc>
          <w:tcPr>
            <w:tcW w:w="830" w:type="dxa"/>
            <w:vMerge/>
            <w:tcBorders>
              <w:right w:val="single" w:sz="4" w:space="0" w:color="auto"/>
            </w:tcBorders>
          </w:tcPr>
          <w:p w14:paraId="46ADC6C6" w14:textId="77777777" w:rsidR="00A81110" w:rsidRDefault="00A81110" w:rsidP="00210DA5">
            <w:pPr>
              <w:rPr>
                <w:lang w:val="de-DE"/>
              </w:rPr>
            </w:pPr>
          </w:p>
        </w:tc>
        <w:tc>
          <w:tcPr>
            <w:tcW w:w="1190" w:type="dxa"/>
            <w:tcBorders>
              <w:left w:val="single" w:sz="4" w:space="0" w:color="auto"/>
            </w:tcBorders>
          </w:tcPr>
          <w:p w14:paraId="13AF726C" w14:textId="243DB8FE" w:rsidR="00A81110" w:rsidRDefault="00A81110" w:rsidP="00210DA5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devoir</w:t>
            </w:r>
            <w:proofErr w:type="spellEnd"/>
          </w:p>
        </w:tc>
        <w:tc>
          <w:tcPr>
            <w:tcW w:w="949" w:type="dxa"/>
            <w:vMerge w:val="restart"/>
          </w:tcPr>
          <w:p w14:paraId="4CC56091" w14:textId="1CEBAC9E" w:rsidR="00A81110" w:rsidRDefault="00A81110" w:rsidP="00210DA5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être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capable</w:t>
            </w:r>
            <w:proofErr w:type="spellEnd"/>
            <w:r>
              <w:rPr>
                <w:lang w:val="de-DE"/>
              </w:rPr>
              <w:t xml:space="preserve"> de </w:t>
            </w:r>
            <w:proofErr w:type="spellStart"/>
            <w:r>
              <w:rPr>
                <w:lang w:val="de-DE"/>
              </w:rPr>
              <w:t>savoir</w:t>
            </w:r>
            <w:proofErr w:type="spellEnd"/>
          </w:p>
        </w:tc>
        <w:tc>
          <w:tcPr>
            <w:tcW w:w="1010" w:type="dxa"/>
            <w:vMerge/>
          </w:tcPr>
          <w:p w14:paraId="4B167184" w14:textId="77777777" w:rsidR="00A81110" w:rsidRDefault="00A81110" w:rsidP="00210DA5">
            <w:pPr>
              <w:rPr>
                <w:lang w:val="de-DE"/>
              </w:rPr>
            </w:pPr>
          </w:p>
        </w:tc>
        <w:tc>
          <w:tcPr>
            <w:tcW w:w="1330" w:type="dxa"/>
          </w:tcPr>
          <w:p w14:paraId="25F6F0E4" w14:textId="7F665F61" w:rsidR="00A81110" w:rsidRDefault="00A81110" w:rsidP="00210DA5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avoir</w:t>
            </w:r>
            <w:proofErr w:type="spellEnd"/>
            <w:r>
              <w:rPr>
                <w:lang w:val="de-DE"/>
              </w:rPr>
              <w:t xml:space="preserve"> la</w:t>
            </w:r>
          </w:p>
        </w:tc>
      </w:tr>
      <w:tr w:rsidR="00A81110" w14:paraId="79D9ED6F" w14:textId="77777777" w:rsidTr="00A81110">
        <w:trPr>
          <w:gridAfter w:val="1"/>
          <w:wAfter w:w="6" w:type="dxa"/>
          <w:trHeight w:val="294"/>
        </w:trPr>
        <w:tc>
          <w:tcPr>
            <w:tcW w:w="899" w:type="dxa"/>
            <w:tcBorders>
              <w:bottom w:val="nil"/>
            </w:tcBorders>
          </w:tcPr>
          <w:p w14:paraId="1FE8E3B5" w14:textId="622B10CF" w:rsidR="00A81110" w:rsidRPr="000A377A" w:rsidRDefault="00A81110" w:rsidP="00210DA5">
            <w:r w:rsidRPr="000A377A">
              <w:t>aimer</w:t>
            </w:r>
          </w:p>
        </w:tc>
        <w:tc>
          <w:tcPr>
            <w:tcW w:w="941" w:type="dxa"/>
            <w:vMerge/>
            <w:tcBorders>
              <w:bottom w:val="nil"/>
            </w:tcBorders>
          </w:tcPr>
          <w:p w14:paraId="44744EF3" w14:textId="77777777" w:rsidR="00A81110" w:rsidRDefault="00A81110" w:rsidP="00210DA5">
            <w:pPr>
              <w:rPr>
                <w:lang w:val="de-DE"/>
              </w:rPr>
            </w:pPr>
          </w:p>
        </w:tc>
        <w:tc>
          <w:tcPr>
            <w:tcW w:w="1298" w:type="dxa"/>
            <w:tcBorders>
              <w:bottom w:val="nil"/>
            </w:tcBorders>
          </w:tcPr>
          <w:p w14:paraId="3D05A2F5" w14:textId="5412B5C7" w:rsidR="00A81110" w:rsidRDefault="00A81110" w:rsidP="00210DA5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fermement</w:t>
            </w:r>
            <w:proofErr w:type="spellEnd"/>
          </w:p>
        </w:tc>
        <w:tc>
          <w:tcPr>
            <w:tcW w:w="1321" w:type="dxa"/>
            <w:vMerge/>
          </w:tcPr>
          <w:p w14:paraId="1C497350" w14:textId="1547F9D5" w:rsidR="00A81110" w:rsidRDefault="00A81110" w:rsidP="00210DA5">
            <w:pPr>
              <w:rPr>
                <w:lang w:val="de-DE"/>
              </w:rPr>
            </w:pPr>
          </w:p>
        </w:tc>
        <w:tc>
          <w:tcPr>
            <w:tcW w:w="830" w:type="dxa"/>
            <w:vMerge/>
            <w:tcBorders>
              <w:bottom w:val="nil"/>
              <w:right w:val="single" w:sz="4" w:space="0" w:color="auto"/>
            </w:tcBorders>
          </w:tcPr>
          <w:p w14:paraId="48D98387" w14:textId="77777777" w:rsidR="00A81110" w:rsidRDefault="00A81110" w:rsidP="00210DA5">
            <w:pPr>
              <w:rPr>
                <w:lang w:val="de-DE"/>
              </w:rPr>
            </w:pPr>
          </w:p>
        </w:tc>
        <w:tc>
          <w:tcPr>
            <w:tcW w:w="1190" w:type="dxa"/>
            <w:tcBorders>
              <w:left w:val="single" w:sz="4" w:space="0" w:color="auto"/>
            </w:tcBorders>
          </w:tcPr>
          <w:p w14:paraId="5B97A61C" w14:textId="549AAC59" w:rsidR="00A81110" w:rsidRDefault="00A81110" w:rsidP="00210DA5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obligation</w:t>
            </w:r>
            <w:proofErr w:type="spellEnd"/>
          </w:p>
        </w:tc>
        <w:tc>
          <w:tcPr>
            <w:tcW w:w="949" w:type="dxa"/>
            <w:vMerge/>
          </w:tcPr>
          <w:p w14:paraId="63CC78BB" w14:textId="77777777" w:rsidR="00A81110" w:rsidRDefault="00A81110" w:rsidP="00210DA5">
            <w:pPr>
              <w:rPr>
                <w:lang w:val="de-DE"/>
              </w:rPr>
            </w:pPr>
          </w:p>
        </w:tc>
        <w:tc>
          <w:tcPr>
            <w:tcW w:w="1010" w:type="dxa"/>
            <w:vMerge/>
            <w:tcBorders>
              <w:bottom w:val="nil"/>
            </w:tcBorders>
          </w:tcPr>
          <w:p w14:paraId="364081BD" w14:textId="77777777" w:rsidR="00A81110" w:rsidRDefault="00A81110" w:rsidP="00210DA5">
            <w:pPr>
              <w:rPr>
                <w:lang w:val="de-DE"/>
              </w:rPr>
            </w:pPr>
          </w:p>
        </w:tc>
        <w:tc>
          <w:tcPr>
            <w:tcW w:w="1330" w:type="dxa"/>
          </w:tcPr>
          <w:p w14:paraId="0C2EC8CC" w14:textId="55154E56" w:rsidR="00A81110" w:rsidRDefault="00A81110" w:rsidP="00210DA5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permission</w:t>
            </w:r>
            <w:proofErr w:type="spellEnd"/>
            <w:r>
              <w:rPr>
                <w:lang w:val="de-DE"/>
              </w:rPr>
              <w:t>.</w:t>
            </w:r>
          </w:p>
        </w:tc>
      </w:tr>
      <w:tr w:rsidR="00A81110" w14:paraId="6653E066" w14:textId="77777777" w:rsidTr="00A81110">
        <w:trPr>
          <w:gridAfter w:val="1"/>
          <w:wAfter w:w="6" w:type="dxa"/>
          <w:trHeight w:val="294"/>
        </w:trPr>
        <w:tc>
          <w:tcPr>
            <w:tcW w:w="3138" w:type="dxa"/>
            <w:gridSpan w:val="3"/>
            <w:tcBorders>
              <w:top w:val="nil"/>
            </w:tcBorders>
          </w:tcPr>
          <w:p w14:paraId="4D156F20" w14:textId="77777777" w:rsidR="00A81110" w:rsidRDefault="00A81110" w:rsidP="00210DA5">
            <w:pPr>
              <w:rPr>
                <w:lang w:val="de-DE"/>
              </w:rPr>
            </w:pPr>
          </w:p>
        </w:tc>
        <w:tc>
          <w:tcPr>
            <w:tcW w:w="1321" w:type="dxa"/>
          </w:tcPr>
          <w:p w14:paraId="4A54F16C" w14:textId="60280AB0" w:rsidR="00A81110" w:rsidRDefault="00A81110" w:rsidP="00210DA5">
            <w:pPr>
              <w:rPr>
                <w:lang w:val="de-DE"/>
              </w:rPr>
            </w:pPr>
            <w:r>
              <w:rPr>
                <w:lang w:val="de-DE"/>
              </w:rPr>
              <w:t xml:space="preserve">ordre </w:t>
            </w:r>
            <w:proofErr w:type="spellStart"/>
            <w:r>
              <w:rPr>
                <w:lang w:val="de-DE"/>
              </w:rPr>
              <w:t>d’un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supérieur</w:t>
            </w:r>
            <w:proofErr w:type="spellEnd"/>
          </w:p>
        </w:tc>
        <w:tc>
          <w:tcPr>
            <w:tcW w:w="2020" w:type="dxa"/>
            <w:gridSpan w:val="2"/>
            <w:tcBorders>
              <w:top w:val="nil"/>
            </w:tcBorders>
          </w:tcPr>
          <w:p w14:paraId="23E99B96" w14:textId="77777777" w:rsidR="00A81110" w:rsidRDefault="00A81110" w:rsidP="00210DA5">
            <w:pPr>
              <w:rPr>
                <w:lang w:val="de-DE"/>
              </w:rPr>
            </w:pPr>
          </w:p>
        </w:tc>
        <w:tc>
          <w:tcPr>
            <w:tcW w:w="949" w:type="dxa"/>
            <w:vMerge/>
          </w:tcPr>
          <w:p w14:paraId="54029ADD" w14:textId="77777777" w:rsidR="00A81110" w:rsidRDefault="00A81110" w:rsidP="00210DA5">
            <w:pPr>
              <w:rPr>
                <w:lang w:val="de-DE"/>
              </w:rPr>
            </w:pPr>
          </w:p>
        </w:tc>
        <w:tc>
          <w:tcPr>
            <w:tcW w:w="2340" w:type="dxa"/>
            <w:gridSpan w:val="2"/>
            <w:tcBorders>
              <w:top w:val="nil"/>
            </w:tcBorders>
          </w:tcPr>
          <w:p w14:paraId="30346D5A" w14:textId="77777777" w:rsidR="00A81110" w:rsidRDefault="00A81110" w:rsidP="00210DA5">
            <w:pPr>
              <w:rPr>
                <w:lang w:val="de-DE"/>
              </w:rPr>
            </w:pPr>
          </w:p>
        </w:tc>
      </w:tr>
      <w:tr w:rsidR="00A81110" w14:paraId="21D86311" w14:textId="77777777" w:rsidTr="00175B62">
        <w:trPr>
          <w:gridAfter w:val="1"/>
          <w:wAfter w:w="6" w:type="dxa"/>
          <w:trHeight w:val="294"/>
        </w:trPr>
        <w:tc>
          <w:tcPr>
            <w:tcW w:w="3138" w:type="dxa"/>
            <w:gridSpan w:val="3"/>
          </w:tcPr>
          <w:p w14:paraId="28A7A852" w14:textId="083C9CF4" w:rsidR="00A81110" w:rsidRDefault="00A81110" w:rsidP="00210DA5">
            <w:pPr>
              <w:rPr>
                <w:lang w:val="de-DE"/>
              </w:rPr>
            </w:pPr>
            <w:r>
              <w:rPr>
                <w:lang w:val="de-DE"/>
              </w:rPr>
              <w:t>„Wer will, der kann“</w:t>
            </w:r>
          </w:p>
        </w:tc>
        <w:tc>
          <w:tcPr>
            <w:tcW w:w="6630" w:type="dxa"/>
            <w:gridSpan w:val="6"/>
          </w:tcPr>
          <w:p w14:paraId="3B4359CA" w14:textId="77777777" w:rsidR="00A81110" w:rsidRDefault="00A81110" w:rsidP="00210DA5">
            <w:pPr>
              <w:rPr>
                <w:lang w:val="de-DE"/>
              </w:rPr>
            </w:pPr>
          </w:p>
        </w:tc>
      </w:tr>
    </w:tbl>
    <w:p w14:paraId="5267975C" w14:textId="7501EBE7" w:rsidR="00210DA5" w:rsidRDefault="00210DA5">
      <w:pPr>
        <w:rPr>
          <w:lang w:val="de-DE"/>
        </w:rPr>
      </w:pPr>
    </w:p>
    <w:p w14:paraId="65C4055C" w14:textId="2C0E91C9" w:rsidR="00E72F0A" w:rsidRDefault="00E72F0A">
      <w:pPr>
        <w:rPr>
          <w:lang w:val="de-DE"/>
        </w:rPr>
      </w:pPr>
    </w:p>
    <w:p w14:paraId="45FB8D0F" w14:textId="0AC1AEEA" w:rsidR="00E72F0A" w:rsidRDefault="00E72F0A">
      <w:pPr>
        <w:rPr>
          <w:lang w:val="de-DE"/>
        </w:rPr>
      </w:pPr>
      <w:r>
        <w:rPr>
          <w:lang w:val="de-DE"/>
        </w:rPr>
        <w:t xml:space="preserve">die einer unterirdischen </w:t>
      </w:r>
      <w:proofErr w:type="spellStart"/>
      <w:r>
        <w:rPr>
          <w:lang w:val="de-DE"/>
        </w:rPr>
        <w:t>welt</w:t>
      </w:r>
      <w:proofErr w:type="spellEnd"/>
      <w:r>
        <w:rPr>
          <w:lang w:val="de-DE"/>
        </w:rPr>
        <w:t xml:space="preserve"> wohnen.</w:t>
      </w:r>
    </w:p>
    <w:p w14:paraId="43600679" w14:textId="3C25B389" w:rsidR="00E72F0A" w:rsidRDefault="00E72F0A">
      <w:pPr>
        <w:rPr>
          <w:lang w:val="de-DE"/>
        </w:rPr>
      </w:pPr>
      <w:r>
        <w:rPr>
          <w:lang w:val="de-DE"/>
        </w:rPr>
        <w:t>Diese Zwerge herrschen über Bodenschätze und besitzen einen Schatz Siegfried erobert diesen Schatz.</w:t>
      </w:r>
    </w:p>
    <w:p w14:paraId="0D65611E" w14:textId="054B8748" w:rsidR="00D82BAC" w:rsidRDefault="00D82BAC">
      <w:pPr>
        <w:rPr>
          <w:lang w:val="de-DE"/>
        </w:rPr>
      </w:pPr>
    </w:p>
    <w:p w14:paraId="3D917E4B" w14:textId="498C1964" w:rsidR="00D82BAC" w:rsidRDefault="00D82BAC">
      <w:pPr>
        <w:rPr>
          <w:lang w:val="de-DE"/>
        </w:rPr>
      </w:pPr>
      <w:r>
        <w:rPr>
          <w:lang w:val="de-DE"/>
        </w:rPr>
        <w:t>als Siegfried den Drachen tötete</w:t>
      </w:r>
      <w:r w:rsidR="00C93CD9">
        <w:rPr>
          <w:lang w:val="de-DE"/>
        </w:rPr>
        <w:t xml:space="preserve"> eroberte er den Schatz.</w:t>
      </w:r>
    </w:p>
    <w:p w14:paraId="1EB6FFA0" w14:textId="17CB4FA0" w:rsidR="00236426" w:rsidRDefault="00236426">
      <w:pPr>
        <w:rPr>
          <w:lang w:val="de-DE"/>
        </w:rPr>
      </w:pPr>
      <w:r>
        <w:rPr>
          <w:lang w:val="de-DE"/>
        </w:rPr>
        <w:t>Siegfried hat ein</w:t>
      </w:r>
      <w:r>
        <w:rPr>
          <w:lang w:val="de-DE"/>
        </w:rPr>
        <w:t>e</w:t>
      </w:r>
      <w:r>
        <w:rPr>
          <w:lang w:val="de-DE"/>
        </w:rPr>
        <w:t xml:space="preserve"> Tarnkappe.</w:t>
      </w:r>
    </w:p>
    <w:p w14:paraId="70ACBB24" w14:textId="3A928F24" w:rsidR="00236426" w:rsidRDefault="00236426">
      <w:pPr>
        <w:rPr>
          <w:lang w:val="de-DE"/>
        </w:rPr>
      </w:pPr>
      <w:r>
        <w:rPr>
          <w:lang w:val="de-DE"/>
        </w:rPr>
        <w:t>Mit dieser Tarnkappe ist er Unsichtbar.</w:t>
      </w:r>
    </w:p>
    <w:p w14:paraId="238A1D04" w14:textId="6A611AEA" w:rsidR="00236426" w:rsidRDefault="00236426">
      <w:pPr>
        <w:rPr>
          <w:lang w:val="de-DE"/>
        </w:rPr>
      </w:pPr>
      <w:r>
        <w:rPr>
          <w:lang w:val="de-DE"/>
        </w:rPr>
        <w:t>Er hat auch ein Wundersch</w:t>
      </w:r>
      <w:r w:rsidR="002F0BDB">
        <w:rPr>
          <w:lang w:val="de-DE"/>
        </w:rPr>
        <w:t>wert.</w:t>
      </w:r>
    </w:p>
    <w:p w14:paraId="2A528310" w14:textId="3A7AC08C" w:rsidR="002F0BDB" w:rsidRDefault="002F0BDB">
      <w:pPr>
        <w:rPr>
          <w:lang w:val="de-DE"/>
        </w:rPr>
      </w:pPr>
    </w:p>
    <w:p w14:paraId="12399C7E" w14:textId="4F6A4D88" w:rsidR="002F0BDB" w:rsidRDefault="002F0BDB">
      <w:pPr>
        <w:rPr>
          <w:lang w:val="de-DE"/>
        </w:rPr>
      </w:pPr>
      <w:r>
        <w:rPr>
          <w:lang w:val="de-DE"/>
        </w:rPr>
        <w:t xml:space="preserve">das Nibelungenlied ist ein </w:t>
      </w:r>
      <w:proofErr w:type="spellStart"/>
      <w:r>
        <w:rPr>
          <w:lang w:val="de-DE"/>
        </w:rPr>
        <w:t>Heldebepos</w:t>
      </w:r>
      <w:proofErr w:type="spellEnd"/>
      <w:r>
        <w:rPr>
          <w:lang w:val="de-DE"/>
        </w:rPr>
        <w:t>.</w:t>
      </w:r>
    </w:p>
    <w:p w14:paraId="3C2D3B70" w14:textId="4A94B733" w:rsidR="000E0476" w:rsidRDefault="000E0476">
      <w:pPr>
        <w:rPr>
          <w:lang w:val="de-DE"/>
        </w:rPr>
      </w:pPr>
      <w:r>
        <w:rPr>
          <w:lang w:val="de-DE"/>
        </w:rPr>
        <w:t>Siegfried:</w:t>
      </w:r>
    </w:p>
    <w:p w14:paraId="4FD982F7" w14:textId="53417AAF" w:rsidR="000E0476" w:rsidRDefault="000E0476" w:rsidP="000E0476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Stark</w:t>
      </w:r>
    </w:p>
    <w:p w14:paraId="120C730E" w14:textId="28E9535C" w:rsidR="000E0476" w:rsidRDefault="000E0476" w:rsidP="000E0476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Jung</w:t>
      </w:r>
    </w:p>
    <w:p w14:paraId="1A2FAD0B" w14:textId="056EB2BB" w:rsidR="000E0476" w:rsidRDefault="000E0476" w:rsidP="000E0476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Königssohn</w:t>
      </w:r>
    </w:p>
    <w:p w14:paraId="02CB6570" w14:textId="299F8910" w:rsidR="000E0476" w:rsidRDefault="000E0476" w:rsidP="000E0476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Xanten</w:t>
      </w:r>
    </w:p>
    <w:p w14:paraId="6859F451" w14:textId="44B57FD6" w:rsidR="000E0476" w:rsidRDefault="000E0476" w:rsidP="000E0476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heiratet Kriemhild</w:t>
      </w:r>
    </w:p>
    <w:p w14:paraId="37DD920A" w14:textId="5A824C9A" w:rsidR="000E0476" w:rsidRDefault="000E0476" w:rsidP="000E0476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unverwundbar</w:t>
      </w:r>
    </w:p>
    <w:p w14:paraId="7917925B" w14:textId="073678BA" w:rsidR="000E0476" w:rsidRDefault="000E0476" w:rsidP="000E0476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hat den Drachen getötet</w:t>
      </w:r>
    </w:p>
    <w:p w14:paraId="4FC2208E" w14:textId="539FA655" w:rsidR="000E0476" w:rsidRDefault="000E0476" w:rsidP="000E0476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reich</w:t>
      </w:r>
    </w:p>
    <w:p w14:paraId="2EBCE5EB" w14:textId="7405279B" w:rsidR="000E0476" w:rsidRDefault="000E0476" w:rsidP="000E0476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hat einen Schatz</w:t>
      </w:r>
    </w:p>
    <w:p w14:paraId="04CD631E" w14:textId="204822A1" w:rsidR="000E0476" w:rsidRDefault="000E0476" w:rsidP="00E678EB">
      <w:pPr>
        <w:rPr>
          <w:lang w:val="de-DE"/>
        </w:rPr>
      </w:pPr>
    </w:p>
    <w:p w14:paraId="0A653B28" w14:textId="392F1644" w:rsidR="00E678EB" w:rsidRDefault="0024772F" w:rsidP="00E678EB">
      <w:pPr>
        <w:rPr>
          <w:lang w:val="de-DE"/>
        </w:rPr>
      </w:pPr>
      <w:r>
        <w:rPr>
          <w:lang w:val="de-DE"/>
        </w:rPr>
        <w:t>Kriemhild:</w:t>
      </w:r>
    </w:p>
    <w:p w14:paraId="5E760060" w14:textId="674EB45E" w:rsidR="0024772F" w:rsidRDefault="0024772F" w:rsidP="0024772F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Schön</w:t>
      </w:r>
    </w:p>
    <w:p w14:paraId="516A6778" w14:textId="787BD5C9" w:rsidR="0024772F" w:rsidRDefault="0024772F" w:rsidP="0024772F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die Schwester des Königs</w:t>
      </w:r>
    </w:p>
    <w:p w14:paraId="41C56E2A" w14:textId="35254537" w:rsidR="0024772F" w:rsidRDefault="0024772F" w:rsidP="0024772F">
      <w:pPr>
        <w:rPr>
          <w:lang w:val="de-DE"/>
        </w:rPr>
      </w:pPr>
    </w:p>
    <w:p w14:paraId="71DD2931" w14:textId="11B2D595" w:rsidR="0024772F" w:rsidRDefault="0024772F" w:rsidP="0024772F">
      <w:pPr>
        <w:rPr>
          <w:lang w:val="de-DE"/>
        </w:rPr>
      </w:pPr>
      <w:r>
        <w:rPr>
          <w:lang w:val="de-DE"/>
        </w:rPr>
        <w:t>Gunter:</w:t>
      </w:r>
    </w:p>
    <w:p w14:paraId="14B8732C" w14:textId="1F20823D" w:rsidR="0024772F" w:rsidRDefault="0024772F" w:rsidP="0024772F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lastRenderedPageBreak/>
        <w:t>König</w:t>
      </w:r>
    </w:p>
    <w:p w14:paraId="3D3125DE" w14:textId="21FE68CE" w:rsidR="0024772F" w:rsidRDefault="0024772F" w:rsidP="0024772F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t>nicht sehr glücklich</w:t>
      </w:r>
    </w:p>
    <w:p w14:paraId="38075884" w14:textId="72EF1DBE" w:rsidR="0024772F" w:rsidRDefault="0024772F" w:rsidP="0024772F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t>er will Brünhild heiraten</w:t>
      </w:r>
    </w:p>
    <w:p w14:paraId="5A550393" w14:textId="6845E5CC" w:rsidR="0024772F" w:rsidRDefault="0024772F" w:rsidP="0024772F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t>er erträgt, dass Siegfried reich ist.</w:t>
      </w:r>
    </w:p>
    <w:p w14:paraId="5C8DB6F2" w14:textId="40CD3711" w:rsidR="0024772F" w:rsidRDefault="0024772F" w:rsidP="0024772F">
      <w:pPr>
        <w:rPr>
          <w:lang w:val="de-DE"/>
        </w:rPr>
      </w:pPr>
    </w:p>
    <w:p w14:paraId="1CCBB61B" w14:textId="440E807D" w:rsidR="0024772F" w:rsidRDefault="0024772F" w:rsidP="0024772F">
      <w:pPr>
        <w:rPr>
          <w:lang w:val="de-DE"/>
        </w:rPr>
      </w:pPr>
      <w:r>
        <w:rPr>
          <w:lang w:val="de-DE"/>
        </w:rPr>
        <w:t>Brünhild:</w:t>
      </w:r>
    </w:p>
    <w:p w14:paraId="7B6401C4" w14:textId="5A7A3506" w:rsidR="0024772F" w:rsidRDefault="0024772F" w:rsidP="0024772F">
      <w:pPr>
        <w:pStyle w:val="Paragraphedeliste"/>
        <w:numPr>
          <w:ilvl w:val="0"/>
          <w:numId w:val="4"/>
        </w:numPr>
        <w:rPr>
          <w:lang w:val="de-DE"/>
        </w:rPr>
      </w:pPr>
      <w:r>
        <w:rPr>
          <w:lang w:val="de-DE"/>
        </w:rPr>
        <w:t>kommt aus Island</w:t>
      </w:r>
    </w:p>
    <w:p w14:paraId="1D511ED8" w14:textId="5CCA55A4" w:rsidR="0024772F" w:rsidRDefault="0024772F" w:rsidP="0024772F">
      <w:pPr>
        <w:pStyle w:val="Paragraphedeliste"/>
        <w:numPr>
          <w:ilvl w:val="0"/>
          <w:numId w:val="4"/>
        </w:numPr>
        <w:rPr>
          <w:lang w:val="de-DE"/>
        </w:rPr>
      </w:pPr>
      <w:r>
        <w:rPr>
          <w:lang w:val="de-DE"/>
        </w:rPr>
        <w:t>stark</w:t>
      </w:r>
    </w:p>
    <w:p w14:paraId="59444E31" w14:textId="738E604E" w:rsidR="0024772F" w:rsidRDefault="0024772F" w:rsidP="0024772F">
      <w:pPr>
        <w:pStyle w:val="Paragraphedeliste"/>
        <w:numPr>
          <w:ilvl w:val="0"/>
          <w:numId w:val="4"/>
        </w:numPr>
        <w:rPr>
          <w:lang w:val="de-DE"/>
        </w:rPr>
      </w:pPr>
      <w:r>
        <w:rPr>
          <w:lang w:val="de-DE"/>
        </w:rPr>
        <w:t>Stolz</w:t>
      </w:r>
    </w:p>
    <w:p w14:paraId="38117A49" w14:textId="253CD230" w:rsidR="0024772F" w:rsidRDefault="0024772F" w:rsidP="0024772F">
      <w:pPr>
        <w:pStyle w:val="Paragraphedeliste"/>
        <w:numPr>
          <w:ilvl w:val="0"/>
          <w:numId w:val="4"/>
        </w:numPr>
        <w:rPr>
          <w:lang w:val="de-DE"/>
        </w:rPr>
      </w:pPr>
      <w:r>
        <w:rPr>
          <w:lang w:val="de-DE"/>
        </w:rPr>
        <w:t>heiratet Gunten</w:t>
      </w:r>
    </w:p>
    <w:p w14:paraId="29585188" w14:textId="258F3E05" w:rsidR="0024772F" w:rsidRDefault="0024772F" w:rsidP="0024772F">
      <w:pPr>
        <w:pStyle w:val="Paragraphedeliste"/>
        <w:numPr>
          <w:ilvl w:val="0"/>
          <w:numId w:val="4"/>
        </w:numPr>
        <w:rPr>
          <w:lang w:val="de-DE"/>
        </w:rPr>
      </w:pPr>
      <w:r>
        <w:rPr>
          <w:lang w:val="de-DE"/>
        </w:rPr>
        <w:t>Sie will einen starken Mann heiraten.</w:t>
      </w:r>
    </w:p>
    <w:p w14:paraId="034B1060" w14:textId="6D9E1414" w:rsidR="0024772F" w:rsidRDefault="002165F0" w:rsidP="00806A35">
      <w:pPr>
        <w:rPr>
          <w:lang w:val="de-DE"/>
        </w:rPr>
      </w:pPr>
      <w:r>
        <w:rPr>
          <w:lang w:val="de-DE"/>
        </w:rPr>
        <w:t>Hagen:</w:t>
      </w:r>
    </w:p>
    <w:p w14:paraId="6475239F" w14:textId="42B4127E" w:rsidR="002165F0" w:rsidRDefault="00430F55" w:rsidP="002165F0">
      <w:pPr>
        <w:pStyle w:val="Paragraphedeliste"/>
        <w:numPr>
          <w:ilvl w:val="0"/>
          <w:numId w:val="5"/>
        </w:numPr>
        <w:rPr>
          <w:lang w:val="de-DE"/>
        </w:rPr>
      </w:pPr>
      <w:r>
        <w:rPr>
          <w:lang w:val="de-DE"/>
        </w:rPr>
        <w:t>Berater</w:t>
      </w:r>
    </w:p>
    <w:p w14:paraId="24CB41D3" w14:textId="62CF31A6" w:rsidR="002165F0" w:rsidRDefault="002165F0" w:rsidP="001E4F48">
      <w:pPr>
        <w:pStyle w:val="Paragraphedeliste"/>
        <w:numPr>
          <w:ilvl w:val="0"/>
          <w:numId w:val="5"/>
        </w:numPr>
        <w:rPr>
          <w:lang w:val="de-DE"/>
        </w:rPr>
      </w:pPr>
      <w:r>
        <w:rPr>
          <w:lang w:val="de-DE"/>
        </w:rPr>
        <w:t>in Brünhild verliebt</w:t>
      </w:r>
    </w:p>
    <w:p w14:paraId="41B09C20" w14:textId="6EFB0741" w:rsidR="001E4F48" w:rsidRDefault="001E4F48" w:rsidP="001E4F48">
      <w:pPr>
        <w:rPr>
          <w:lang w:val="de-DE"/>
        </w:rPr>
      </w:pPr>
    </w:p>
    <w:p w14:paraId="2F522B38" w14:textId="58D1993E" w:rsidR="00430F55" w:rsidRDefault="00430F55" w:rsidP="001E4F48">
      <w:pPr>
        <w:rPr>
          <w:lang w:val="de-DE"/>
        </w:rPr>
      </w:pPr>
      <w:r>
        <w:rPr>
          <w:lang w:val="de-DE"/>
        </w:rPr>
        <w:t>Inwiefern entspricht Siegfried der Definition eines Helden?</w:t>
      </w:r>
    </w:p>
    <w:p w14:paraId="7BF0CC77" w14:textId="7520D6AA" w:rsidR="00430F55" w:rsidRPr="00430F55" w:rsidRDefault="00430F55" w:rsidP="001E4F48">
      <w:r w:rsidRPr="00430F55">
        <w:t xml:space="preserve">Dans quelle mesure Siegfried est-il un </w:t>
      </w:r>
      <w:proofErr w:type="spellStart"/>
      <w:r w:rsidRPr="00430F55">
        <w:t>héro</w:t>
      </w:r>
      <w:proofErr w:type="spellEnd"/>
      <w:r w:rsidRPr="00430F55">
        <w:t>?</w:t>
      </w:r>
    </w:p>
    <w:p w14:paraId="07D8223C" w14:textId="27B54971" w:rsidR="00430F55" w:rsidRDefault="00430F55" w:rsidP="001E4F48">
      <w:pPr>
        <w:rPr>
          <w:lang w:val="de-DE"/>
        </w:rPr>
      </w:pPr>
      <w:r>
        <w:rPr>
          <w:lang w:val="de-DE"/>
        </w:rPr>
        <w:t>Siegfried hat Eigenschaften:</w:t>
      </w:r>
    </w:p>
    <w:p w14:paraId="70CF4C04" w14:textId="040FB59B" w:rsidR="00430F55" w:rsidRDefault="00430F55" w:rsidP="00430F55">
      <w:pPr>
        <w:pStyle w:val="Paragraphedeliste"/>
        <w:numPr>
          <w:ilvl w:val="0"/>
          <w:numId w:val="6"/>
        </w:numPr>
        <w:rPr>
          <w:lang w:val="de-DE"/>
        </w:rPr>
      </w:pPr>
      <w:r w:rsidRPr="00430F55">
        <w:rPr>
          <w:lang w:val="de-DE"/>
        </w:rPr>
        <w:t>körperlich:</w:t>
      </w:r>
    </w:p>
    <w:p w14:paraId="69B6A544" w14:textId="0B74D553" w:rsidR="00430F55" w:rsidRDefault="00430F55" w:rsidP="00430F55">
      <w:pPr>
        <w:pStyle w:val="Paragraphedeliste"/>
        <w:numPr>
          <w:ilvl w:val="1"/>
          <w:numId w:val="6"/>
        </w:numPr>
        <w:rPr>
          <w:lang w:val="de-DE"/>
        </w:rPr>
      </w:pPr>
      <w:r>
        <w:rPr>
          <w:lang w:val="de-DE"/>
        </w:rPr>
        <w:t>er ist stark</w:t>
      </w:r>
    </w:p>
    <w:p w14:paraId="1C287A11" w14:textId="69F7D4D9" w:rsidR="00430F55" w:rsidRDefault="00430F55" w:rsidP="00430F55">
      <w:pPr>
        <w:pStyle w:val="Paragraphedeliste"/>
        <w:numPr>
          <w:ilvl w:val="1"/>
          <w:numId w:val="6"/>
        </w:numPr>
        <w:rPr>
          <w:lang w:val="de-DE"/>
        </w:rPr>
      </w:pPr>
      <w:r>
        <w:rPr>
          <w:lang w:val="de-DE"/>
        </w:rPr>
        <w:t xml:space="preserve">er ist </w:t>
      </w:r>
      <w:proofErr w:type="spellStart"/>
      <w:r>
        <w:rPr>
          <w:lang w:val="de-DE"/>
        </w:rPr>
        <w:t>umverwundbar</w:t>
      </w:r>
      <w:proofErr w:type="spellEnd"/>
    </w:p>
    <w:p w14:paraId="209F1864" w14:textId="1CADC732" w:rsidR="00430F55" w:rsidRDefault="00430F55" w:rsidP="00430F55">
      <w:pPr>
        <w:pStyle w:val="Paragraphedeliste"/>
        <w:numPr>
          <w:ilvl w:val="0"/>
          <w:numId w:val="6"/>
        </w:numPr>
        <w:rPr>
          <w:lang w:val="de-DE"/>
        </w:rPr>
      </w:pPr>
      <w:r>
        <w:rPr>
          <w:lang w:val="de-DE"/>
        </w:rPr>
        <w:t>Moralisch</w:t>
      </w:r>
    </w:p>
    <w:p w14:paraId="51BF8807" w14:textId="42518BBD" w:rsidR="00430F55" w:rsidRDefault="00430F55" w:rsidP="00430F55">
      <w:pPr>
        <w:pStyle w:val="Paragraphedeliste"/>
        <w:numPr>
          <w:ilvl w:val="0"/>
          <w:numId w:val="6"/>
        </w:numPr>
        <w:rPr>
          <w:lang w:val="de-DE"/>
        </w:rPr>
      </w:pPr>
      <w:r>
        <w:rPr>
          <w:lang w:val="de-DE"/>
        </w:rPr>
        <w:t>mutig</w:t>
      </w:r>
    </w:p>
    <w:p w14:paraId="4D6AAF2C" w14:textId="4846C7D1" w:rsidR="00430F55" w:rsidRDefault="00430F55" w:rsidP="00430F55">
      <w:pPr>
        <w:pStyle w:val="Paragraphedeliste"/>
        <w:numPr>
          <w:ilvl w:val="1"/>
          <w:numId w:val="6"/>
        </w:numPr>
        <w:rPr>
          <w:lang w:val="de-DE"/>
        </w:rPr>
      </w:pPr>
      <w:r>
        <w:rPr>
          <w:lang w:val="de-DE"/>
        </w:rPr>
        <w:t>er hat den Drachen getötet.</w:t>
      </w:r>
    </w:p>
    <w:p w14:paraId="5E6C775D" w14:textId="6DDD0373" w:rsidR="00430F55" w:rsidRDefault="00430F55" w:rsidP="00DA2412">
      <w:pPr>
        <w:rPr>
          <w:lang w:val="de-DE"/>
        </w:rPr>
      </w:pPr>
    </w:p>
    <w:p w14:paraId="52DA3382" w14:textId="59E08A57" w:rsidR="008370D8" w:rsidRPr="009D6555" w:rsidRDefault="009D6555" w:rsidP="00DA2412">
      <w:pPr>
        <w:rPr>
          <w:u w:val="single"/>
          <w:lang w:val="de-DE"/>
        </w:rPr>
      </w:pPr>
      <w:r w:rsidRPr="009D6555">
        <w:rPr>
          <w:u w:val="single"/>
          <w:lang w:val="de-DE"/>
        </w:rPr>
        <w:t>Richard Wagner:</w:t>
      </w:r>
    </w:p>
    <w:p w14:paraId="16280B24" w14:textId="372F2A0A" w:rsidR="009D6555" w:rsidRPr="009D6555" w:rsidRDefault="009D6555" w:rsidP="009D6555">
      <w:pPr>
        <w:ind w:left="708"/>
        <w:rPr>
          <w:u w:val="single"/>
          <w:lang w:val="de-DE"/>
        </w:rPr>
      </w:pPr>
      <w:r w:rsidRPr="009D6555">
        <w:rPr>
          <w:u w:val="single"/>
          <w:lang w:val="de-DE"/>
        </w:rPr>
        <w:t xml:space="preserve">Das ring der Nibelungen </w:t>
      </w:r>
    </w:p>
    <w:p w14:paraId="14D84129" w14:textId="7859E62C" w:rsidR="009D6555" w:rsidRDefault="009D6555" w:rsidP="009D6555">
      <w:pPr>
        <w:ind w:left="1416"/>
        <w:rPr>
          <w:lang w:val="de-DE"/>
        </w:rPr>
      </w:pPr>
      <w:r>
        <w:rPr>
          <w:lang w:val="de-DE"/>
        </w:rPr>
        <w:t>Tetralogie:</w:t>
      </w:r>
    </w:p>
    <w:p w14:paraId="2BE02C42" w14:textId="62B81505" w:rsidR="009D6555" w:rsidRDefault="009D6555" w:rsidP="009D6555">
      <w:pPr>
        <w:pStyle w:val="Paragraphedeliste"/>
        <w:numPr>
          <w:ilvl w:val="0"/>
          <w:numId w:val="7"/>
        </w:numPr>
        <w:rPr>
          <w:lang w:val="de-DE"/>
        </w:rPr>
      </w:pPr>
      <w:r>
        <w:rPr>
          <w:lang w:val="de-DE"/>
        </w:rPr>
        <w:t xml:space="preserve">Das Rheingold = </w:t>
      </w:r>
      <w:proofErr w:type="spellStart"/>
      <w:r>
        <w:rPr>
          <w:lang w:val="de-DE"/>
        </w:rPr>
        <w:t>l’or</w:t>
      </w:r>
      <w:proofErr w:type="spellEnd"/>
      <w:r>
        <w:rPr>
          <w:lang w:val="de-DE"/>
        </w:rPr>
        <w:t xml:space="preserve"> du </w:t>
      </w:r>
      <w:proofErr w:type="spellStart"/>
      <w:r>
        <w:rPr>
          <w:lang w:val="de-DE"/>
        </w:rPr>
        <w:t>Rhin</w:t>
      </w:r>
      <w:proofErr w:type="spellEnd"/>
    </w:p>
    <w:p w14:paraId="4B0B4CDD" w14:textId="034F751D" w:rsidR="009D6555" w:rsidRDefault="009D6555" w:rsidP="009D6555">
      <w:pPr>
        <w:pStyle w:val="Paragraphedeliste"/>
        <w:numPr>
          <w:ilvl w:val="0"/>
          <w:numId w:val="7"/>
        </w:numPr>
        <w:rPr>
          <w:lang w:val="de-DE"/>
        </w:rPr>
      </w:pPr>
      <w:r>
        <w:rPr>
          <w:lang w:val="de-DE"/>
        </w:rPr>
        <w:t xml:space="preserve">Die Walküre = la </w:t>
      </w:r>
      <w:proofErr w:type="spellStart"/>
      <w:r>
        <w:rPr>
          <w:lang w:val="de-DE"/>
        </w:rPr>
        <w:t>Walkyrie</w:t>
      </w:r>
      <w:proofErr w:type="spellEnd"/>
    </w:p>
    <w:p w14:paraId="1A4C793C" w14:textId="6FFBCFD3" w:rsidR="009D6555" w:rsidRDefault="009D6555" w:rsidP="009D6555">
      <w:pPr>
        <w:pStyle w:val="Paragraphedeliste"/>
        <w:numPr>
          <w:ilvl w:val="0"/>
          <w:numId w:val="7"/>
        </w:numPr>
        <w:rPr>
          <w:lang w:val="de-DE"/>
        </w:rPr>
      </w:pPr>
      <w:r>
        <w:rPr>
          <w:lang w:val="de-DE"/>
        </w:rPr>
        <w:t>Siegfried</w:t>
      </w:r>
    </w:p>
    <w:p w14:paraId="2A60BB3A" w14:textId="277E7A02" w:rsidR="009D6555" w:rsidRDefault="009D6555" w:rsidP="009D6555">
      <w:pPr>
        <w:pStyle w:val="Paragraphedeliste"/>
        <w:numPr>
          <w:ilvl w:val="0"/>
          <w:numId w:val="7"/>
        </w:numPr>
        <w:rPr>
          <w:lang w:val="de-DE"/>
        </w:rPr>
      </w:pPr>
      <w:r>
        <w:rPr>
          <w:lang w:val="de-DE"/>
        </w:rPr>
        <w:t xml:space="preserve">die Götterdämmerung = </w:t>
      </w:r>
      <w:proofErr w:type="spellStart"/>
      <w:r>
        <w:rPr>
          <w:lang w:val="de-DE"/>
        </w:rPr>
        <w:t>crépuscule</w:t>
      </w:r>
      <w:proofErr w:type="spellEnd"/>
      <w:r>
        <w:rPr>
          <w:lang w:val="de-DE"/>
        </w:rPr>
        <w:t xml:space="preserve"> des </w:t>
      </w:r>
      <w:proofErr w:type="spellStart"/>
      <w:r>
        <w:rPr>
          <w:lang w:val="de-DE"/>
        </w:rPr>
        <w:t>dieux</w:t>
      </w:r>
      <w:proofErr w:type="spellEnd"/>
    </w:p>
    <w:p w14:paraId="3A1B6AEE" w14:textId="3AD41C1F" w:rsidR="009D6555" w:rsidRDefault="00760DB4" w:rsidP="00097625">
      <w:pPr>
        <w:rPr>
          <w:lang w:val="de-DE"/>
        </w:rPr>
      </w:pPr>
      <w:r>
        <w:rPr>
          <w:lang w:val="de-DE"/>
        </w:rPr>
        <w:t>Der Rhein:</w:t>
      </w:r>
    </w:p>
    <w:p w14:paraId="76479285" w14:textId="1E06B90A" w:rsidR="00760DB4" w:rsidRDefault="00760DB4" w:rsidP="00760DB4">
      <w:pPr>
        <w:pStyle w:val="Paragraphedeliste"/>
        <w:numPr>
          <w:ilvl w:val="0"/>
          <w:numId w:val="8"/>
        </w:numPr>
        <w:rPr>
          <w:lang w:val="de-DE"/>
        </w:rPr>
      </w:pPr>
      <w:r>
        <w:rPr>
          <w:lang w:val="de-DE"/>
        </w:rPr>
        <w:t>Fluß</w:t>
      </w:r>
    </w:p>
    <w:p w14:paraId="02F582F0" w14:textId="48007475" w:rsidR="00760DB4" w:rsidRDefault="00760DB4" w:rsidP="00760DB4">
      <w:pPr>
        <w:pStyle w:val="Paragraphedeliste"/>
        <w:numPr>
          <w:ilvl w:val="0"/>
          <w:numId w:val="8"/>
        </w:numPr>
        <w:rPr>
          <w:lang w:val="de-DE"/>
        </w:rPr>
      </w:pPr>
      <w:r>
        <w:rPr>
          <w:lang w:val="de-DE"/>
        </w:rPr>
        <w:t>1380km</w:t>
      </w:r>
    </w:p>
    <w:p w14:paraId="548075EF" w14:textId="5B3F21D3" w:rsidR="00760DB4" w:rsidRDefault="00760DB4" w:rsidP="00760DB4">
      <w:pPr>
        <w:pStyle w:val="Paragraphedeliste"/>
        <w:numPr>
          <w:ilvl w:val="0"/>
          <w:numId w:val="8"/>
        </w:numPr>
        <w:rPr>
          <w:lang w:val="de-DE"/>
        </w:rPr>
      </w:pPr>
      <w:r>
        <w:rPr>
          <w:lang w:val="de-DE"/>
        </w:rPr>
        <w:t>die Quelle ist in der Schweiz</w:t>
      </w:r>
    </w:p>
    <w:p w14:paraId="20018740" w14:textId="5B8A5C5C" w:rsidR="00760DB4" w:rsidRDefault="00760DB4" w:rsidP="00760DB4">
      <w:pPr>
        <w:pStyle w:val="Paragraphedeliste"/>
        <w:numPr>
          <w:ilvl w:val="0"/>
          <w:numId w:val="8"/>
        </w:numPr>
        <w:rPr>
          <w:lang w:val="de-DE"/>
        </w:rPr>
      </w:pPr>
      <w:r>
        <w:rPr>
          <w:lang w:val="de-DE"/>
        </w:rPr>
        <w:lastRenderedPageBreak/>
        <w:t>fließt durch den Bodensee</w:t>
      </w:r>
    </w:p>
    <w:p w14:paraId="66061FE5" w14:textId="4CFAA0C8" w:rsidR="00760DB4" w:rsidRDefault="00760DB4" w:rsidP="00760DB4">
      <w:pPr>
        <w:pStyle w:val="Paragraphedeliste"/>
        <w:numPr>
          <w:ilvl w:val="0"/>
          <w:numId w:val="8"/>
        </w:numPr>
        <w:rPr>
          <w:lang w:val="de-DE"/>
        </w:rPr>
      </w:pPr>
      <w:r>
        <w:rPr>
          <w:lang w:val="de-DE"/>
        </w:rPr>
        <w:t>Grenze zwischen Frankreich und Deutschland.</w:t>
      </w:r>
    </w:p>
    <w:p w14:paraId="45F706BA" w14:textId="68496A47" w:rsidR="00760DB4" w:rsidRDefault="00760DB4" w:rsidP="00760DB4">
      <w:pPr>
        <w:pStyle w:val="Paragraphedeliste"/>
        <w:numPr>
          <w:ilvl w:val="0"/>
          <w:numId w:val="8"/>
        </w:numPr>
        <w:rPr>
          <w:lang w:val="de-DE"/>
        </w:rPr>
      </w:pPr>
      <w:r>
        <w:rPr>
          <w:lang w:val="de-DE"/>
        </w:rPr>
        <w:t xml:space="preserve">mündet in den </w:t>
      </w:r>
      <w:proofErr w:type="spellStart"/>
      <w:r>
        <w:rPr>
          <w:lang w:val="de-DE"/>
        </w:rPr>
        <w:t>Niderlanden</w:t>
      </w:r>
      <w:proofErr w:type="spellEnd"/>
    </w:p>
    <w:p w14:paraId="637F2279" w14:textId="06099216" w:rsidR="00A0237C" w:rsidRDefault="00A0237C" w:rsidP="00760DB4">
      <w:pPr>
        <w:pStyle w:val="Paragraphedeliste"/>
        <w:numPr>
          <w:ilvl w:val="0"/>
          <w:numId w:val="8"/>
        </w:numPr>
        <w:rPr>
          <w:lang w:val="de-DE"/>
        </w:rPr>
      </w:pPr>
      <w:r>
        <w:rPr>
          <w:lang w:val="de-DE"/>
        </w:rPr>
        <w:t xml:space="preserve">Wichtig für die Wirtschaft </w:t>
      </w:r>
      <w:proofErr w:type="spellStart"/>
      <w:r>
        <w:rPr>
          <w:lang w:val="de-DE"/>
        </w:rPr>
        <w:t>économie</w:t>
      </w:r>
      <w:proofErr w:type="spellEnd"/>
      <w:r>
        <w:rPr>
          <w:lang w:val="de-DE"/>
        </w:rPr>
        <w:t xml:space="preserve"> in Europe.</w:t>
      </w:r>
    </w:p>
    <w:p w14:paraId="3EA170D5" w14:textId="77777777" w:rsidR="00760DB4" w:rsidRPr="00321A58" w:rsidRDefault="00760DB4" w:rsidP="00321A58">
      <w:pPr>
        <w:rPr>
          <w:lang w:val="de-DE"/>
        </w:rPr>
      </w:pPr>
    </w:p>
    <w:sectPr w:rsidR="00760DB4" w:rsidRPr="00321A5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10E4F7" w14:textId="77777777" w:rsidR="00C10F5A" w:rsidRDefault="00C10F5A" w:rsidP="00F4573B">
      <w:pPr>
        <w:spacing w:after="0" w:line="240" w:lineRule="auto"/>
      </w:pPr>
      <w:r>
        <w:separator/>
      </w:r>
    </w:p>
  </w:endnote>
  <w:endnote w:type="continuationSeparator" w:id="0">
    <w:p w14:paraId="6818260C" w14:textId="77777777" w:rsidR="00C10F5A" w:rsidRDefault="00C10F5A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7462A96F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3481E48" wp14:editId="30BEB1B5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EB448D8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3481E48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1EB448D8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B52895" w14:textId="77777777" w:rsidR="00C10F5A" w:rsidRDefault="00C10F5A" w:rsidP="00F4573B">
      <w:pPr>
        <w:spacing w:after="0" w:line="240" w:lineRule="auto"/>
      </w:pPr>
      <w:r>
        <w:separator/>
      </w:r>
    </w:p>
  </w:footnote>
  <w:footnote w:type="continuationSeparator" w:id="0">
    <w:p w14:paraId="284969D4" w14:textId="77777777" w:rsidR="00C10F5A" w:rsidRDefault="00C10F5A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E31D0" w14:textId="66B3B662" w:rsidR="00F4573B" w:rsidRDefault="00F4573B">
    <w:pPr>
      <w:pStyle w:val="En-tte"/>
    </w:pPr>
    <w:r w:rsidRPr="009D6555">
      <w:rPr>
        <w:lang w:val="de-DE"/>
      </w:rPr>
      <w:t xml:space="preserve">Henry Letellier </w:t>
    </w:r>
    <w:r w:rsidR="0077541F" w:rsidRPr="009D6555">
      <w:rPr>
        <w:lang w:val="de-DE"/>
      </w:rPr>
      <w:t>T1</w:t>
    </w:r>
    <w:r w:rsidRPr="009D6555">
      <w:rPr>
        <w:lang w:val="de-DE"/>
      </w:rPr>
      <w:tab/>
      <w:t>Deutsch</w:t>
    </w:r>
    <w:r w:rsidRPr="009D6555">
      <w:rPr>
        <w:lang w:val="de-DE"/>
      </w:rPr>
      <w:tab/>
    </w:r>
    <w:r w:rsidR="00BB213B">
      <w:rPr>
        <w:lang w:val="de-DE"/>
      </w:rPr>
      <w:t>Mittwoch, den 10. Februar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70F46"/>
    <w:multiLevelType w:val="hybridMultilevel"/>
    <w:tmpl w:val="389298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243A4"/>
    <w:multiLevelType w:val="hybridMultilevel"/>
    <w:tmpl w:val="42D086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C7D99"/>
    <w:multiLevelType w:val="hybridMultilevel"/>
    <w:tmpl w:val="4FD88A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43655"/>
    <w:multiLevelType w:val="hybridMultilevel"/>
    <w:tmpl w:val="33FE15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E171B"/>
    <w:multiLevelType w:val="hybridMultilevel"/>
    <w:tmpl w:val="28303128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6FF84789"/>
    <w:multiLevelType w:val="hybridMultilevel"/>
    <w:tmpl w:val="187491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E3645D"/>
    <w:multiLevelType w:val="hybridMultilevel"/>
    <w:tmpl w:val="0FE085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7C2B5E"/>
    <w:multiLevelType w:val="hybridMultilevel"/>
    <w:tmpl w:val="DBB688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038"/>
    <w:rsid w:val="00097625"/>
    <w:rsid w:val="000A377A"/>
    <w:rsid w:val="000E0476"/>
    <w:rsid w:val="000E66BB"/>
    <w:rsid w:val="00151752"/>
    <w:rsid w:val="00153283"/>
    <w:rsid w:val="001B0272"/>
    <w:rsid w:val="001C17E7"/>
    <w:rsid w:val="001E4F48"/>
    <w:rsid w:val="00210DA5"/>
    <w:rsid w:val="002165F0"/>
    <w:rsid w:val="00236426"/>
    <w:rsid w:val="0024772F"/>
    <w:rsid w:val="002811C2"/>
    <w:rsid w:val="002A1350"/>
    <w:rsid w:val="002F0BDB"/>
    <w:rsid w:val="00300CE7"/>
    <w:rsid w:val="00321A58"/>
    <w:rsid w:val="003E485A"/>
    <w:rsid w:val="00430F55"/>
    <w:rsid w:val="00527410"/>
    <w:rsid w:val="005B45B8"/>
    <w:rsid w:val="00633EAC"/>
    <w:rsid w:val="00760DB4"/>
    <w:rsid w:val="0077541F"/>
    <w:rsid w:val="00775543"/>
    <w:rsid w:val="0078612C"/>
    <w:rsid w:val="00806A35"/>
    <w:rsid w:val="008370D8"/>
    <w:rsid w:val="008A4447"/>
    <w:rsid w:val="009923FB"/>
    <w:rsid w:val="009D6555"/>
    <w:rsid w:val="00A0237C"/>
    <w:rsid w:val="00A530E7"/>
    <w:rsid w:val="00A81110"/>
    <w:rsid w:val="00AF2AD0"/>
    <w:rsid w:val="00BB213B"/>
    <w:rsid w:val="00C10F5A"/>
    <w:rsid w:val="00C3133C"/>
    <w:rsid w:val="00C93CD9"/>
    <w:rsid w:val="00CC68F7"/>
    <w:rsid w:val="00D03538"/>
    <w:rsid w:val="00D82BAC"/>
    <w:rsid w:val="00DA2412"/>
    <w:rsid w:val="00DF0168"/>
    <w:rsid w:val="00E678EB"/>
    <w:rsid w:val="00E72F0A"/>
    <w:rsid w:val="00EF1038"/>
    <w:rsid w:val="00F3124E"/>
    <w:rsid w:val="00F4573B"/>
    <w:rsid w:val="00FA1721"/>
    <w:rsid w:val="00FD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C255DC"/>
  <w15:chartTrackingRefBased/>
  <w15:docId w15:val="{AA0D3C73-974D-4008-9E37-86541CDE6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table" w:styleId="Grilledutableau">
    <w:name w:val="Table Grid"/>
    <w:basedOn w:val="TableauNormal"/>
    <w:uiPriority w:val="39"/>
    <w:rsid w:val="00210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E0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85</TotalTime>
  <Pages>5</Pages>
  <Words>488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31</cp:revision>
  <dcterms:created xsi:type="dcterms:W3CDTF">2021-02-10T07:12:00Z</dcterms:created>
  <dcterms:modified xsi:type="dcterms:W3CDTF">2021-02-10T08:55:00Z</dcterms:modified>
</cp:coreProperties>
</file>